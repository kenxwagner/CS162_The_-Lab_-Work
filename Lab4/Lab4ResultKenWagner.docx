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989" w:rsidRDefault="00F83989" w:rsidP="00C90456">
      <w:pPr>
        <w:rPr>
          <w:b/>
          <w:bCs/>
          <w:color w:val="FF0000"/>
        </w:rPr>
      </w:pPr>
      <w:r>
        <w:rPr>
          <w:b/>
          <w:bCs/>
          <w:color w:val="FF0000"/>
        </w:rPr>
        <w:t>Lab4 Topic:  Inheritance represents “Is a Relationship”.</w:t>
      </w:r>
    </w:p>
    <w:p w:rsidR="00F83989" w:rsidRDefault="00F83989" w:rsidP="00C90456">
      <w:pPr>
        <w:rPr>
          <w:b/>
          <w:bCs/>
          <w:color w:val="FF0000"/>
        </w:rPr>
      </w:pPr>
    </w:p>
    <w:p w:rsidR="00F83989" w:rsidRDefault="00F83989" w:rsidP="00C90456">
      <w:pPr>
        <w:ind w:firstLine="720"/>
        <w:rPr>
          <w:sz w:val="22"/>
          <w:szCs w:val="22"/>
        </w:rPr>
      </w:pPr>
      <w:r>
        <w:rPr>
          <w:b/>
          <w:bCs/>
          <w:sz w:val="22"/>
          <w:szCs w:val="22"/>
        </w:rPr>
        <w:t>A thought</w:t>
      </w:r>
      <w:r w:rsidRPr="006132E9">
        <w:rPr>
          <w:sz w:val="22"/>
          <w:szCs w:val="22"/>
        </w:rPr>
        <w:t xml:space="preserve">:  </w:t>
      </w:r>
      <w:r>
        <w:rPr>
          <w:sz w:val="22"/>
          <w:szCs w:val="22"/>
        </w:rPr>
        <w:t xml:space="preserve">If it sounds right that class A is class B, for example the“Beatles” is a music </w:t>
      </w:r>
    </w:p>
    <w:p w:rsidR="00F83989" w:rsidRDefault="00F83989" w:rsidP="00C90456">
      <w:pPr>
        <w:rPr>
          <w:sz w:val="22"/>
          <w:szCs w:val="22"/>
        </w:rPr>
      </w:pPr>
      <w:r>
        <w:rPr>
          <w:sz w:val="22"/>
          <w:szCs w:val="22"/>
        </w:rPr>
        <w:t xml:space="preserve">band, then declare Band as a parent or base class and Beatles as a derived class.  </w:t>
      </w:r>
    </w:p>
    <w:p w:rsidR="00F83989" w:rsidRDefault="00F83989" w:rsidP="00C90456">
      <w:pPr>
        <w:rPr>
          <w:sz w:val="22"/>
          <w:szCs w:val="22"/>
        </w:rPr>
      </w:pPr>
    </w:p>
    <w:p w:rsidR="00F83989" w:rsidRDefault="00F83989" w:rsidP="00C90456">
      <w:pPr>
        <w:rPr>
          <w:sz w:val="22"/>
          <w:szCs w:val="22"/>
        </w:rPr>
      </w:pPr>
      <w:r>
        <w:rPr>
          <w:sz w:val="22"/>
          <w:szCs w:val="22"/>
        </w:rPr>
        <w:t xml:space="preserve">                            </w:t>
      </w:r>
      <w:r w:rsidRPr="006132E9">
        <w:rPr>
          <w:sz w:val="22"/>
          <w:szCs w:val="22"/>
        </w:rPr>
        <w:t>Syntax</w:t>
      </w:r>
      <w:r>
        <w:rPr>
          <w:sz w:val="22"/>
          <w:szCs w:val="22"/>
        </w:rPr>
        <w:t xml:space="preserve"> for Public Inheritance:  </w:t>
      </w:r>
    </w:p>
    <w:p w:rsidR="00F83989" w:rsidRDefault="00F83989" w:rsidP="00C90456">
      <w:pPr>
        <w:ind w:left="1440" w:firstLine="720"/>
        <w:rPr>
          <w:sz w:val="22"/>
          <w:szCs w:val="22"/>
        </w:rPr>
      </w:pPr>
      <w:r>
        <w:rPr>
          <w:sz w:val="22"/>
          <w:szCs w:val="22"/>
        </w:rPr>
        <w:t>class Baseclass</w:t>
      </w:r>
    </w:p>
    <w:p w:rsidR="00F83989" w:rsidRDefault="00F83989" w:rsidP="00C90456">
      <w:pPr>
        <w:rPr>
          <w:sz w:val="22"/>
          <w:szCs w:val="22"/>
        </w:rPr>
      </w:pPr>
      <w:r>
        <w:rPr>
          <w:sz w:val="22"/>
          <w:szCs w:val="22"/>
        </w:rPr>
        <w:tab/>
      </w:r>
      <w:r>
        <w:rPr>
          <w:sz w:val="22"/>
          <w:szCs w:val="22"/>
        </w:rPr>
        <w:tab/>
      </w:r>
      <w:r>
        <w:rPr>
          <w:sz w:val="22"/>
          <w:szCs w:val="22"/>
        </w:rPr>
        <w:tab/>
        <w:t xml:space="preserve">   {  members;</w:t>
      </w:r>
    </w:p>
    <w:p w:rsidR="00F83989" w:rsidRDefault="00F83989" w:rsidP="00C90456">
      <w:pPr>
        <w:rPr>
          <w:sz w:val="22"/>
          <w:szCs w:val="22"/>
        </w:rPr>
      </w:pPr>
      <w:r>
        <w:rPr>
          <w:sz w:val="22"/>
          <w:szCs w:val="22"/>
        </w:rPr>
        <w:tab/>
      </w:r>
      <w:r>
        <w:rPr>
          <w:sz w:val="22"/>
          <w:szCs w:val="22"/>
        </w:rPr>
        <w:tab/>
      </w:r>
      <w:r>
        <w:rPr>
          <w:sz w:val="22"/>
          <w:szCs w:val="22"/>
        </w:rPr>
        <w:tab/>
        <w:t xml:space="preserve">   };</w:t>
      </w:r>
      <w:r>
        <w:rPr>
          <w:sz w:val="22"/>
          <w:szCs w:val="22"/>
        </w:rPr>
        <w:tab/>
        <w:t xml:space="preserve">  </w:t>
      </w:r>
    </w:p>
    <w:p w:rsidR="00F83989" w:rsidRPr="00294580" w:rsidRDefault="00F83989" w:rsidP="00C90456">
      <w:pPr>
        <w:ind w:left="1440" w:firstLine="720"/>
        <w:rPr>
          <w:b/>
          <w:bCs/>
          <w:sz w:val="22"/>
          <w:szCs w:val="22"/>
        </w:rPr>
      </w:pPr>
      <w:r>
        <w:rPr>
          <w:b/>
          <w:bCs/>
          <w:sz w:val="22"/>
          <w:szCs w:val="22"/>
        </w:rPr>
        <w:t xml:space="preserve">   class Derivedclass  :  public  Baseclass</w:t>
      </w:r>
      <w:r w:rsidRPr="00294580">
        <w:rPr>
          <w:b/>
          <w:bCs/>
          <w:sz w:val="22"/>
          <w:szCs w:val="22"/>
        </w:rPr>
        <w:t xml:space="preserve"> </w:t>
      </w:r>
    </w:p>
    <w:p w:rsidR="00F83989" w:rsidRDefault="00F83989" w:rsidP="00C90456">
      <w:pPr>
        <w:rPr>
          <w:sz w:val="22"/>
          <w:szCs w:val="22"/>
        </w:rPr>
      </w:pPr>
      <w:r>
        <w:rPr>
          <w:sz w:val="22"/>
          <w:szCs w:val="22"/>
        </w:rPr>
        <w:t xml:space="preserve">  </w:t>
      </w:r>
      <w:r>
        <w:rPr>
          <w:sz w:val="22"/>
          <w:szCs w:val="22"/>
        </w:rPr>
        <w:tab/>
      </w:r>
      <w:r>
        <w:rPr>
          <w:sz w:val="22"/>
          <w:szCs w:val="22"/>
        </w:rPr>
        <w:tab/>
      </w:r>
      <w:r>
        <w:rPr>
          <w:sz w:val="22"/>
          <w:szCs w:val="22"/>
        </w:rPr>
        <w:tab/>
        <w:t xml:space="preserve">  {</w:t>
      </w:r>
    </w:p>
    <w:p w:rsidR="00F83989" w:rsidRDefault="00F83989" w:rsidP="00C90456">
      <w:pPr>
        <w:rPr>
          <w:sz w:val="22"/>
          <w:szCs w:val="22"/>
        </w:rPr>
      </w:pPr>
      <w:r>
        <w:rPr>
          <w:sz w:val="22"/>
          <w:szCs w:val="22"/>
        </w:rPr>
        <w:t xml:space="preserve">                                             members;</w:t>
      </w:r>
    </w:p>
    <w:p w:rsidR="00F83989" w:rsidRDefault="00F83989" w:rsidP="00C90456">
      <w:pPr>
        <w:rPr>
          <w:sz w:val="22"/>
          <w:szCs w:val="22"/>
        </w:rPr>
      </w:pPr>
      <w:r>
        <w:rPr>
          <w:sz w:val="22"/>
          <w:szCs w:val="22"/>
        </w:rPr>
        <w:tab/>
      </w:r>
      <w:r>
        <w:rPr>
          <w:sz w:val="22"/>
          <w:szCs w:val="22"/>
        </w:rPr>
        <w:tab/>
      </w:r>
      <w:r>
        <w:rPr>
          <w:sz w:val="22"/>
          <w:szCs w:val="22"/>
        </w:rPr>
        <w:tab/>
        <w:t xml:space="preserve">  };</w:t>
      </w:r>
    </w:p>
    <w:p w:rsidR="00F83989" w:rsidRDefault="00F83989" w:rsidP="00C90456">
      <w:pPr>
        <w:rPr>
          <w:sz w:val="22"/>
          <w:szCs w:val="22"/>
        </w:rPr>
      </w:pPr>
    </w:p>
    <w:p w:rsidR="00F83989" w:rsidRDefault="00F83989" w:rsidP="00C90456">
      <w:pPr>
        <w:rPr>
          <w:sz w:val="22"/>
          <w:szCs w:val="22"/>
        </w:rPr>
      </w:pPr>
      <w:r>
        <w:rPr>
          <w:rFonts w:ascii="Courier New" w:hAnsi="Courier New" w:cs="Courier New"/>
          <w:noProof/>
          <w:sz w:val="20"/>
          <w:szCs w:val="20"/>
        </w:rPr>
        <w:t xml:space="preserve">   </w:t>
      </w:r>
      <w:r>
        <w:rPr>
          <w:sz w:val="22"/>
          <w:szCs w:val="22"/>
        </w:rPr>
        <w:t xml:space="preserve">                    </w:t>
      </w:r>
      <w:r w:rsidRPr="006132E9">
        <w:rPr>
          <w:sz w:val="22"/>
          <w:szCs w:val="22"/>
        </w:rPr>
        <w:t>Syntax</w:t>
      </w:r>
      <w:r>
        <w:rPr>
          <w:sz w:val="22"/>
          <w:szCs w:val="22"/>
        </w:rPr>
        <w:t xml:space="preserve"> for Protected Inheritance:  </w:t>
      </w:r>
    </w:p>
    <w:p w:rsidR="00F83989" w:rsidRDefault="00F83989" w:rsidP="00C90456">
      <w:pPr>
        <w:pStyle w:val="ListParagraph"/>
        <w:rPr>
          <w:rFonts w:ascii="Courier New" w:hAnsi="Courier New" w:cs="Courier New"/>
          <w:noProof/>
          <w:sz w:val="20"/>
          <w:szCs w:val="20"/>
        </w:rPr>
      </w:pPr>
    </w:p>
    <w:p w:rsidR="00F83989" w:rsidRDefault="00F83989" w:rsidP="00C90456">
      <w:pPr>
        <w:ind w:left="1440" w:firstLine="720"/>
        <w:rPr>
          <w:sz w:val="22"/>
          <w:szCs w:val="22"/>
        </w:rPr>
      </w:pPr>
      <w:r>
        <w:rPr>
          <w:sz w:val="22"/>
          <w:szCs w:val="22"/>
        </w:rPr>
        <w:t>class Baseclass</w:t>
      </w:r>
    </w:p>
    <w:p w:rsidR="00F83989" w:rsidRDefault="00F83989" w:rsidP="00C90456">
      <w:pPr>
        <w:rPr>
          <w:sz w:val="22"/>
          <w:szCs w:val="22"/>
        </w:rPr>
      </w:pPr>
      <w:r>
        <w:rPr>
          <w:sz w:val="22"/>
          <w:szCs w:val="22"/>
        </w:rPr>
        <w:tab/>
      </w:r>
      <w:r>
        <w:rPr>
          <w:sz w:val="22"/>
          <w:szCs w:val="22"/>
        </w:rPr>
        <w:tab/>
      </w:r>
      <w:r>
        <w:rPr>
          <w:sz w:val="22"/>
          <w:szCs w:val="22"/>
        </w:rPr>
        <w:tab/>
        <w:t xml:space="preserve">   {  members;</w:t>
      </w:r>
    </w:p>
    <w:p w:rsidR="00F83989" w:rsidRDefault="00F83989" w:rsidP="00C90456">
      <w:pPr>
        <w:rPr>
          <w:sz w:val="22"/>
          <w:szCs w:val="22"/>
        </w:rPr>
      </w:pPr>
      <w:r>
        <w:rPr>
          <w:sz w:val="22"/>
          <w:szCs w:val="22"/>
        </w:rPr>
        <w:tab/>
      </w:r>
      <w:r>
        <w:rPr>
          <w:sz w:val="22"/>
          <w:szCs w:val="22"/>
        </w:rPr>
        <w:tab/>
      </w:r>
      <w:r>
        <w:rPr>
          <w:sz w:val="22"/>
          <w:szCs w:val="22"/>
        </w:rPr>
        <w:tab/>
        <w:t xml:space="preserve">   };</w:t>
      </w:r>
    </w:p>
    <w:p w:rsidR="00F83989" w:rsidRPr="00294580" w:rsidRDefault="00F83989" w:rsidP="00C90456">
      <w:pPr>
        <w:ind w:left="1440" w:firstLine="720"/>
        <w:rPr>
          <w:b/>
          <w:bCs/>
          <w:sz w:val="22"/>
          <w:szCs w:val="22"/>
        </w:rPr>
      </w:pPr>
      <w:r>
        <w:rPr>
          <w:b/>
          <w:bCs/>
          <w:sz w:val="22"/>
          <w:szCs w:val="22"/>
        </w:rPr>
        <w:t xml:space="preserve">   class Derivedclass  :  protected  Baseclass</w:t>
      </w:r>
      <w:r w:rsidRPr="00294580">
        <w:rPr>
          <w:b/>
          <w:bCs/>
          <w:sz w:val="22"/>
          <w:szCs w:val="22"/>
        </w:rPr>
        <w:t xml:space="preserve"> </w:t>
      </w:r>
    </w:p>
    <w:p w:rsidR="00F83989" w:rsidRDefault="00F83989" w:rsidP="00C90456">
      <w:pPr>
        <w:rPr>
          <w:sz w:val="22"/>
          <w:szCs w:val="22"/>
        </w:rPr>
      </w:pPr>
      <w:r>
        <w:rPr>
          <w:sz w:val="22"/>
          <w:szCs w:val="22"/>
        </w:rPr>
        <w:t xml:space="preserve">  </w:t>
      </w:r>
      <w:r>
        <w:rPr>
          <w:sz w:val="22"/>
          <w:szCs w:val="22"/>
        </w:rPr>
        <w:tab/>
      </w:r>
      <w:r>
        <w:rPr>
          <w:sz w:val="22"/>
          <w:szCs w:val="22"/>
        </w:rPr>
        <w:tab/>
      </w:r>
      <w:r>
        <w:rPr>
          <w:sz w:val="22"/>
          <w:szCs w:val="22"/>
        </w:rPr>
        <w:tab/>
        <w:t xml:space="preserve">  {</w:t>
      </w:r>
    </w:p>
    <w:p w:rsidR="00F83989" w:rsidRDefault="00F83989" w:rsidP="00C90456">
      <w:pPr>
        <w:rPr>
          <w:sz w:val="22"/>
          <w:szCs w:val="22"/>
        </w:rPr>
      </w:pPr>
      <w:r>
        <w:rPr>
          <w:sz w:val="22"/>
          <w:szCs w:val="22"/>
        </w:rPr>
        <w:t xml:space="preserve">                                             members;</w:t>
      </w:r>
    </w:p>
    <w:p w:rsidR="00F83989" w:rsidRDefault="00F83989" w:rsidP="00C90456">
      <w:pPr>
        <w:rPr>
          <w:sz w:val="22"/>
          <w:szCs w:val="22"/>
        </w:rPr>
      </w:pPr>
      <w:r>
        <w:rPr>
          <w:sz w:val="22"/>
          <w:szCs w:val="22"/>
        </w:rPr>
        <w:tab/>
      </w:r>
      <w:r>
        <w:rPr>
          <w:sz w:val="22"/>
          <w:szCs w:val="22"/>
        </w:rPr>
        <w:tab/>
      </w:r>
      <w:r>
        <w:rPr>
          <w:sz w:val="22"/>
          <w:szCs w:val="22"/>
        </w:rPr>
        <w:tab/>
        <w:t xml:space="preserve">  };</w:t>
      </w:r>
    </w:p>
    <w:p w:rsidR="00F83989" w:rsidRDefault="00F83989" w:rsidP="00C90456">
      <w:pPr>
        <w:rPr>
          <w:sz w:val="22"/>
          <w:szCs w:val="22"/>
        </w:rPr>
      </w:pPr>
    </w:p>
    <w:p w:rsidR="00F83989" w:rsidRDefault="00F83989" w:rsidP="00C90456">
      <w:pPr>
        <w:rPr>
          <w:sz w:val="22"/>
          <w:szCs w:val="22"/>
        </w:rPr>
      </w:pPr>
      <w:r>
        <w:rPr>
          <w:rFonts w:ascii="Courier New" w:hAnsi="Courier New" w:cs="Courier New"/>
          <w:noProof/>
          <w:sz w:val="20"/>
          <w:szCs w:val="20"/>
        </w:rPr>
        <w:t xml:space="preserve">   </w:t>
      </w:r>
      <w:r>
        <w:rPr>
          <w:sz w:val="22"/>
          <w:szCs w:val="22"/>
        </w:rPr>
        <w:t xml:space="preserve">                   </w:t>
      </w:r>
      <w:r w:rsidRPr="006132E9">
        <w:rPr>
          <w:sz w:val="22"/>
          <w:szCs w:val="22"/>
        </w:rPr>
        <w:t>Syntax</w:t>
      </w:r>
      <w:r>
        <w:rPr>
          <w:sz w:val="22"/>
          <w:szCs w:val="22"/>
        </w:rPr>
        <w:t xml:space="preserve"> for Private Inheritance:  </w:t>
      </w:r>
    </w:p>
    <w:p w:rsidR="00F83989" w:rsidRDefault="00F83989" w:rsidP="00C90456">
      <w:pPr>
        <w:pStyle w:val="ListParagraph"/>
        <w:rPr>
          <w:rFonts w:ascii="Courier New" w:hAnsi="Courier New" w:cs="Courier New"/>
          <w:noProof/>
          <w:sz w:val="20"/>
          <w:szCs w:val="20"/>
        </w:rPr>
      </w:pPr>
    </w:p>
    <w:p w:rsidR="00F83989" w:rsidRDefault="00F83989" w:rsidP="00C90456">
      <w:pPr>
        <w:ind w:left="1440" w:firstLine="720"/>
        <w:rPr>
          <w:sz w:val="22"/>
          <w:szCs w:val="22"/>
        </w:rPr>
      </w:pPr>
      <w:r>
        <w:rPr>
          <w:sz w:val="22"/>
          <w:szCs w:val="22"/>
        </w:rPr>
        <w:t>class Baseclass</w:t>
      </w:r>
    </w:p>
    <w:p w:rsidR="00F83989" w:rsidRDefault="00F83989" w:rsidP="00C90456">
      <w:pPr>
        <w:rPr>
          <w:sz w:val="22"/>
          <w:szCs w:val="22"/>
        </w:rPr>
      </w:pPr>
      <w:r>
        <w:rPr>
          <w:sz w:val="22"/>
          <w:szCs w:val="22"/>
        </w:rPr>
        <w:tab/>
      </w:r>
      <w:r>
        <w:rPr>
          <w:sz w:val="22"/>
          <w:szCs w:val="22"/>
        </w:rPr>
        <w:tab/>
      </w:r>
      <w:r>
        <w:rPr>
          <w:sz w:val="22"/>
          <w:szCs w:val="22"/>
        </w:rPr>
        <w:tab/>
        <w:t xml:space="preserve">   {  members;</w:t>
      </w:r>
    </w:p>
    <w:p w:rsidR="00F83989" w:rsidRDefault="00F83989" w:rsidP="00C90456">
      <w:pPr>
        <w:rPr>
          <w:sz w:val="22"/>
          <w:szCs w:val="22"/>
        </w:rPr>
      </w:pPr>
      <w:r>
        <w:rPr>
          <w:sz w:val="22"/>
          <w:szCs w:val="22"/>
        </w:rPr>
        <w:tab/>
      </w:r>
      <w:r>
        <w:rPr>
          <w:sz w:val="22"/>
          <w:szCs w:val="22"/>
        </w:rPr>
        <w:tab/>
      </w:r>
      <w:r>
        <w:rPr>
          <w:sz w:val="22"/>
          <w:szCs w:val="22"/>
        </w:rPr>
        <w:tab/>
        <w:t xml:space="preserve">   };</w:t>
      </w:r>
    </w:p>
    <w:p w:rsidR="00F83989" w:rsidRDefault="00F83989" w:rsidP="00C90456">
      <w:pPr>
        <w:rPr>
          <w:sz w:val="22"/>
          <w:szCs w:val="22"/>
        </w:rPr>
      </w:pPr>
      <w:r>
        <w:rPr>
          <w:sz w:val="22"/>
          <w:szCs w:val="22"/>
        </w:rPr>
        <w:tab/>
      </w:r>
      <w:r>
        <w:rPr>
          <w:sz w:val="22"/>
          <w:szCs w:val="22"/>
        </w:rPr>
        <w:tab/>
      </w:r>
      <w:r>
        <w:rPr>
          <w:sz w:val="22"/>
          <w:szCs w:val="22"/>
        </w:rPr>
        <w:tab/>
        <w:t xml:space="preserve">  </w:t>
      </w:r>
    </w:p>
    <w:p w:rsidR="00F83989" w:rsidRPr="00294580" w:rsidRDefault="00F83989" w:rsidP="00C90456">
      <w:pPr>
        <w:ind w:left="1440" w:firstLine="720"/>
        <w:rPr>
          <w:b/>
          <w:bCs/>
          <w:sz w:val="22"/>
          <w:szCs w:val="22"/>
        </w:rPr>
      </w:pPr>
      <w:r>
        <w:rPr>
          <w:b/>
          <w:bCs/>
          <w:sz w:val="22"/>
          <w:szCs w:val="22"/>
        </w:rPr>
        <w:t xml:space="preserve">   class Derivedclass  :  private  Baseclass</w:t>
      </w:r>
      <w:r w:rsidRPr="00294580">
        <w:rPr>
          <w:b/>
          <w:bCs/>
          <w:sz w:val="22"/>
          <w:szCs w:val="22"/>
        </w:rPr>
        <w:t xml:space="preserve"> </w:t>
      </w:r>
    </w:p>
    <w:p w:rsidR="00F83989" w:rsidRDefault="00F83989" w:rsidP="00C90456">
      <w:pPr>
        <w:rPr>
          <w:sz w:val="22"/>
          <w:szCs w:val="22"/>
        </w:rPr>
      </w:pPr>
      <w:r>
        <w:rPr>
          <w:sz w:val="22"/>
          <w:szCs w:val="22"/>
        </w:rPr>
        <w:t xml:space="preserve">  </w:t>
      </w:r>
      <w:r>
        <w:rPr>
          <w:sz w:val="22"/>
          <w:szCs w:val="22"/>
        </w:rPr>
        <w:tab/>
      </w:r>
      <w:r>
        <w:rPr>
          <w:sz w:val="22"/>
          <w:szCs w:val="22"/>
        </w:rPr>
        <w:tab/>
      </w:r>
      <w:r>
        <w:rPr>
          <w:sz w:val="22"/>
          <w:szCs w:val="22"/>
        </w:rPr>
        <w:tab/>
        <w:t xml:space="preserve">  {</w:t>
      </w:r>
    </w:p>
    <w:p w:rsidR="00F83989" w:rsidRDefault="00F83989" w:rsidP="00C90456">
      <w:pPr>
        <w:rPr>
          <w:sz w:val="22"/>
          <w:szCs w:val="22"/>
        </w:rPr>
      </w:pPr>
      <w:r>
        <w:rPr>
          <w:sz w:val="22"/>
          <w:szCs w:val="22"/>
        </w:rPr>
        <w:t xml:space="preserve">                                             members;</w:t>
      </w:r>
    </w:p>
    <w:p w:rsidR="00F83989" w:rsidRDefault="00F83989" w:rsidP="00C90456">
      <w:pPr>
        <w:rPr>
          <w:sz w:val="22"/>
          <w:szCs w:val="22"/>
        </w:rPr>
      </w:pPr>
      <w:r>
        <w:rPr>
          <w:sz w:val="22"/>
          <w:szCs w:val="22"/>
        </w:rPr>
        <w:tab/>
      </w:r>
      <w:r>
        <w:rPr>
          <w:sz w:val="22"/>
          <w:szCs w:val="22"/>
        </w:rPr>
        <w:tab/>
      </w:r>
      <w:r>
        <w:rPr>
          <w:sz w:val="22"/>
          <w:szCs w:val="22"/>
        </w:rPr>
        <w:tab/>
        <w:t xml:space="preserve">  };</w:t>
      </w:r>
    </w:p>
    <w:p w:rsidR="00F83989" w:rsidRDefault="00F83989" w:rsidP="00C90456">
      <w:pPr>
        <w:rPr>
          <w:sz w:val="22"/>
          <w:szCs w:val="22"/>
        </w:rPr>
      </w:pPr>
    </w:p>
    <w:p w:rsidR="00F83989" w:rsidRDefault="00F83989" w:rsidP="00C90456">
      <w:pPr>
        <w:rPr>
          <w:sz w:val="22"/>
          <w:szCs w:val="22"/>
        </w:rPr>
      </w:pPr>
      <w:r>
        <w:rPr>
          <w:rFonts w:ascii="Courier New" w:hAnsi="Courier New" w:cs="Courier New"/>
          <w:noProof/>
          <w:sz w:val="20"/>
          <w:szCs w:val="20"/>
        </w:rPr>
        <w:t xml:space="preserve">   </w:t>
      </w:r>
      <w:r>
        <w:rPr>
          <w:sz w:val="22"/>
          <w:szCs w:val="22"/>
        </w:rPr>
        <w:t xml:space="preserve">                           </w:t>
      </w:r>
    </w:p>
    <w:p w:rsidR="00F83989" w:rsidRDefault="00F83989" w:rsidP="00C90456">
      <w:pPr>
        <w:ind w:left="720" w:firstLine="720"/>
        <w:rPr>
          <w:sz w:val="22"/>
          <w:szCs w:val="22"/>
        </w:rPr>
      </w:pPr>
      <w:r>
        <w:rPr>
          <w:sz w:val="22"/>
          <w:szCs w:val="22"/>
        </w:rPr>
        <w:t xml:space="preserve"> </w:t>
      </w:r>
      <w:r w:rsidRPr="006132E9">
        <w:rPr>
          <w:sz w:val="22"/>
          <w:szCs w:val="22"/>
        </w:rPr>
        <w:t>Syntax</w:t>
      </w:r>
      <w:r>
        <w:rPr>
          <w:sz w:val="22"/>
          <w:szCs w:val="22"/>
        </w:rPr>
        <w:t xml:space="preserve"> for Multiple Inheritance (a derived class inherits more than one class.)</w:t>
      </w:r>
    </w:p>
    <w:p w:rsidR="00F83989" w:rsidRDefault="00F83989" w:rsidP="00C90456">
      <w:pPr>
        <w:rPr>
          <w:sz w:val="22"/>
          <w:szCs w:val="22"/>
        </w:rPr>
      </w:pPr>
      <w:r>
        <w:rPr>
          <w:sz w:val="22"/>
          <w:szCs w:val="22"/>
        </w:rPr>
        <w:t xml:space="preserve">                                The syntax below is for public inheritance.  </w:t>
      </w:r>
    </w:p>
    <w:p w:rsidR="00F83989" w:rsidRDefault="00F83989" w:rsidP="00C90456">
      <w:pPr>
        <w:rPr>
          <w:sz w:val="22"/>
          <w:szCs w:val="22"/>
        </w:rPr>
      </w:pPr>
    </w:p>
    <w:p w:rsidR="00F83989" w:rsidRDefault="00F83989" w:rsidP="00C90456">
      <w:pPr>
        <w:ind w:left="1440" w:firstLine="720"/>
        <w:rPr>
          <w:sz w:val="22"/>
          <w:szCs w:val="22"/>
        </w:rPr>
      </w:pPr>
      <w:r>
        <w:rPr>
          <w:sz w:val="22"/>
          <w:szCs w:val="22"/>
        </w:rPr>
        <w:t>class Baseclass1</w:t>
      </w:r>
    </w:p>
    <w:p w:rsidR="00F83989" w:rsidRDefault="00F83989" w:rsidP="00C90456">
      <w:pPr>
        <w:rPr>
          <w:sz w:val="22"/>
          <w:szCs w:val="22"/>
        </w:rPr>
      </w:pPr>
      <w:r>
        <w:rPr>
          <w:sz w:val="22"/>
          <w:szCs w:val="22"/>
        </w:rPr>
        <w:tab/>
      </w:r>
      <w:r>
        <w:rPr>
          <w:sz w:val="22"/>
          <w:szCs w:val="22"/>
        </w:rPr>
        <w:tab/>
      </w:r>
      <w:r>
        <w:rPr>
          <w:sz w:val="22"/>
          <w:szCs w:val="22"/>
        </w:rPr>
        <w:tab/>
        <w:t xml:space="preserve">   {  members;</w:t>
      </w:r>
    </w:p>
    <w:p w:rsidR="00F83989" w:rsidRDefault="00F83989" w:rsidP="00C90456">
      <w:pPr>
        <w:rPr>
          <w:sz w:val="22"/>
          <w:szCs w:val="22"/>
        </w:rPr>
      </w:pPr>
      <w:r>
        <w:rPr>
          <w:sz w:val="22"/>
          <w:szCs w:val="22"/>
        </w:rPr>
        <w:tab/>
      </w:r>
      <w:r>
        <w:rPr>
          <w:sz w:val="22"/>
          <w:szCs w:val="22"/>
        </w:rPr>
        <w:tab/>
      </w:r>
      <w:r>
        <w:rPr>
          <w:sz w:val="22"/>
          <w:szCs w:val="22"/>
        </w:rPr>
        <w:tab/>
        <w:t xml:space="preserve">   };</w:t>
      </w:r>
    </w:p>
    <w:p w:rsidR="00F83989" w:rsidRDefault="00F83989" w:rsidP="00C90456">
      <w:pPr>
        <w:ind w:left="1440" w:firstLine="720"/>
        <w:rPr>
          <w:sz w:val="22"/>
          <w:szCs w:val="22"/>
        </w:rPr>
      </w:pPr>
      <w:r>
        <w:rPr>
          <w:sz w:val="22"/>
          <w:szCs w:val="22"/>
        </w:rPr>
        <w:t>class Baseclass2</w:t>
      </w:r>
    </w:p>
    <w:p w:rsidR="00F83989" w:rsidRDefault="00F83989" w:rsidP="00C90456">
      <w:pPr>
        <w:rPr>
          <w:sz w:val="22"/>
          <w:szCs w:val="22"/>
        </w:rPr>
      </w:pPr>
      <w:r>
        <w:rPr>
          <w:sz w:val="22"/>
          <w:szCs w:val="22"/>
        </w:rPr>
        <w:tab/>
      </w:r>
      <w:r>
        <w:rPr>
          <w:sz w:val="22"/>
          <w:szCs w:val="22"/>
        </w:rPr>
        <w:tab/>
      </w:r>
      <w:r>
        <w:rPr>
          <w:sz w:val="22"/>
          <w:szCs w:val="22"/>
        </w:rPr>
        <w:tab/>
        <w:t xml:space="preserve">   {  members;</w:t>
      </w:r>
    </w:p>
    <w:p w:rsidR="00F83989" w:rsidRDefault="00F83989" w:rsidP="00C90456">
      <w:pPr>
        <w:rPr>
          <w:sz w:val="22"/>
          <w:szCs w:val="22"/>
        </w:rPr>
      </w:pPr>
      <w:r>
        <w:rPr>
          <w:sz w:val="22"/>
          <w:szCs w:val="22"/>
        </w:rPr>
        <w:tab/>
      </w:r>
      <w:r>
        <w:rPr>
          <w:sz w:val="22"/>
          <w:szCs w:val="22"/>
        </w:rPr>
        <w:tab/>
      </w:r>
      <w:r>
        <w:rPr>
          <w:sz w:val="22"/>
          <w:szCs w:val="22"/>
        </w:rPr>
        <w:tab/>
        <w:t xml:space="preserve">   };</w:t>
      </w:r>
    </w:p>
    <w:p w:rsidR="00F83989" w:rsidRDefault="00F83989" w:rsidP="00C90456">
      <w:pPr>
        <w:rPr>
          <w:sz w:val="22"/>
          <w:szCs w:val="22"/>
        </w:rPr>
      </w:pPr>
    </w:p>
    <w:p w:rsidR="00F83989" w:rsidRPr="00294580" w:rsidRDefault="00F83989" w:rsidP="00C90456">
      <w:pPr>
        <w:ind w:left="1440" w:firstLine="720"/>
        <w:rPr>
          <w:b/>
          <w:bCs/>
          <w:sz w:val="22"/>
          <w:szCs w:val="22"/>
        </w:rPr>
      </w:pPr>
      <w:r>
        <w:rPr>
          <w:b/>
          <w:bCs/>
          <w:sz w:val="22"/>
          <w:szCs w:val="22"/>
        </w:rPr>
        <w:t xml:space="preserve">   class Derivedclass  :  public Baseclass1, Baseclass2</w:t>
      </w:r>
      <w:r w:rsidRPr="00294580">
        <w:rPr>
          <w:b/>
          <w:bCs/>
          <w:sz w:val="22"/>
          <w:szCs w:val="22"/>
        </w:rPr>
        <w:t xml:space="preserve"> </w:t>
      </w:r>
    </w:p>
    <w:p w:rsidR="00F83989" w:rsidRDefault="00F83989" w:rsidP="00C90456">
      <w:pPr>
        <w:rPr>
          <w:sz w:val="22"/>
          <w:szCs w:val="22"/>
        </w:rPr>
      </w:pPr>
      <w:r>
        <w:rPr>
          <w:sz w:val="22"/>
          <w:szCs w:val="22"/>
        </w:rPr>
        <w:t xml:space="preserve">  </w:t>
      </w:r>
      <w:r>
        <w:rPr>
          <w:sz w:val="22"/>
          <w:szCs w:val="22"/>
        </w:rPr>
        <w:tab/>
      </w:r>
      <w:r>
        <w:rPr>
          <w:sz w:val="22"/>
          <w:szCs w:val="22"/>
        </w:rPr>
        <w:tab/>
      </w:r>
      <w:r>
        <w:rPr>
          <w:sz w:val="22"/>
          <w:szCs w:val="22"/>
        </w:rPr>
        <w:tab/>
        <w:t xml:space="preserve">  {</w:t>
      </w:r>
    </w:p>
    <w:p w:rsidR="00F83989" w:rsidRDefault="00F83989" w:rsidP="00C90456">
      <w:pPr>
        <w:rPr>
          <w:sz w:val="22"/>
          <w:szCs w:val="22"/>
        </w:rPr>
      </w:pPr>
      <w:r>
        <w:rPr>
          <w:sz w:val="22"/>
          <w:szCs w:val="22"/>
        </w:rPr>
        <w:t xml:space="preserve">                                             members;</w:t>
      </w:r>
    </w:p>
    <w:p w:rsidR="00F83989" w:rsidRDefault="00F83989" w:rsidP="00C90456">
      <w:pPr>
        <w:rPr>
          <w:sz w:val="22"/>
          <w:szCs w:val="22"/>
        </w:rPr>
      </w:pPr>
      <w:r>
        <w:rPr>
          <w:sz w:val="22"/>
          <w:szCs w:val="22"/>
        </w:rPr>
        <w:tab/>
      </w:r>
      <w:r>
        <w:rPr>
          <w:sz w:val="22"/>
          <w:szCs w:val="22"/>
        </w:rPr>
        <w:tab/>
      </w:r>
      <w:r>
        <w:rPr>
          <w:sz w:val="22"/>
          <w:szCs w:val="22"/>
        </w:rPr>
        <w:tab/>
        <w:t xml:space="preserve">  };</w:t>
      </w:r>
    </w:p>
    <w:p w:rsidR="00F83989" w:rsidRDefault="00F83989" w:rsidP="00C90456">
      <w:pPr>
        <w:rPr>
          <w:sz w:val="22"/>
          <w:szCs w:val="22"/>
        </w:rPr>
      </w:pPr>
    </w:p>
    <w:p w:rsidR="00F83989" w:rsidRDefault="00F83989" w:rsidP="00C90456">
      <w:pPr>
        <w:rPr>
          <w:rFonts w:ascii="Arial" w:hAnsi="Arial" w:cs="Arial"/>
          <w:b/>
          <w:bCs/>
        </w:rPr>
      </w:pPr>
      <w:r>
        <w:rPr>
          <w:rFonts w:ascii="Arial" w:hAnsi="Arial" w:cs="Arial"/>
          <w:sz w:val="20"/>
          <w:szCs w:val="20"/>
        </w:rPr>
        <w:t xml:space="preserve">      </w:t>
      </w:r>
      <w:r>
        <w:rPr>
          <w:rFonts w:ascii="Arial" w:hAnsi="Arial" w:cs="Arial"/>
          <w:b/>
          <w:bCs/>
        </w:rPr>
        <w:t xml:space="preserve"> Inheritance</w:t>
      </w:r>
      <w:r w:rsidRPr="005B4E5E">
        <w:rPr>
          <w:rFonts w:ascii="Arial" w:hAnsi="Arial" w:cs="Arial"/>
          <w:b/>
          <w:bCs/>
        </w:rPr>
        <w:t xml:space="preserve"> </w:t>
      </w:r>
      <w:r>
        <w:rPr>
          <w:rFonts w:ascii="Arial" w:hAnsi="Arial" w:cs="Arial"/>
          <w:b/>
          <w:bCs/>
        </w:rPr>
        <w:t>C</w:t>
      </w:r>
      <w:r w:rsidRPr="005B4E5E">
        <w:rPr>
          <w:rFonts w:ascii="Arial" w:hAnsi="Arial" w:cs="Arial"/>
          <w:b/>
          <w:bCs/>
        </w:rPr>
        <w:t xml:space="preserve">oncepts and </w:t>
      </w:r>
      <w:r>
        <w:rPr>
          <w:rFonts w:ascii="Arial" w:hAnsi="Arial" w:cs="Arial"/>
          <w:b/>
          <w:bCs/>
        </w:rPr>
        <w:t>R</w:t>
      </w:r>
      <w:r w:rsidRPr="005B4E5E">
        <w:rPr>
          <w:rFonts w:ascii="Arial" w:hAnsi="Arial" w:cs="Arial"/>
          <w:b/>
          <w:bCs/>
        </w:rPr>
        <w:t>ules</w:t>
      </w:r>
    </w:p>
    <w:p w:rsidR="00F83989" w:rsidRDefault="00F83989" w:rsidP="00C90456"/>
    <w:p w:rsidR="00F83989" w:rsidRDefault="00F83989" w:rsidP="00C90456">
      <w:pPr>
        <w:ind w:firstLine="720"/>
      </w:pPr>
      <w:r>
        <w:rPr>
          <w:b/>
          <w:bCs/>
        </w:rPr>
        <w:t>Concept/</w:t>
      </w:r>
      <w:r w:rsidRPr="00485600">
        <w:rPr>
          <w:b/>
          <w:bCs/>
        </w:rPr>
        <w:t xml:space="preserve">Rule </w:t>
      </w:r>
      <w:r>
        <w:rPr>
          <w:b/>
          <w:bCs/>
        </w:rPr>
        <w:t>1</w:t>
      </w:r>
      <w:r>
        <w:t xml:space="preserve">:   If using </w:t>
      </w:r>
      <w:r w:rsidRPr="0022025D">
        <w:rPr>
          <w:b/>
          <w:bCs/>
        </w:rPr>
        <w:t>public inheritance,</w:t>
      </w:r>
      <w:r>
        <w:t xml:space="preserve"> public members of the base class </w:t>
      </w:r>
    </w:p>
    <w:p w:rsidR="00F83989" w:rsidRDefault="00F83989" w:rsidP="00C90456">
      <w:pPr>
        <w:ind w:firstLine="720"/>
      </w:pPr>
      <w:r>
        <w:tab/>
      </w:r>
      <w:r>
        <w:tab/>
        <w:t xml:space="preserve">       become public of the derived class, protected members of the </w:t>
      </w:r>
    </w:p>
    <w:p w:rsidR="00F83989" w:rsidRDefault="00F83989" w:rsidP="00C90456">
      <w:pPr>
        <w:ind w:firstLine="720"/>
      </w:pPr>
      <w:r>
        <w:tab/>
      </w:r>
      <w:r>
        <w:tab/>
        <w:t xml:space="preserve">       base class become protected members of the derived class, and </w:t>
      </w:r>
    </w:p>
    <w:p w:rsidR="00F83989" w:rsidRDefault="00F83989" w:rsidP="00C90456">
      <w:pPr>
        <w:ind w:firstLine="720"/>
      </w:pPr>
      <w:r>
        <w:t xml:space="preserve">                               private members of the base class will remain private to the </w:t>
      </w:r>
    </w:p>
    <w:p w:rsidR="00F83989" w:rsidRDefault="00F83989" w:rsidP="00C90456">
      <w:pPr>
        <w:ind w:firstLine="720"/>
      </w:pPr>
      <w:r>
        <w:t xml:space="preserve">                               base class.</w:t>
      </w:r>
    </w:p>
    <w:p w:rsidR="00F83989" w:rsidRPr="00DB1705" w:rsidRDefault="00F83989" w:rsidP="00C90456">
      <w:pPr>
        <w:ind w:firstLine="720"/>
      </w:pPr>
    </w:p>
    <w:p w:rsidR="00F83989" w:rsidRDefault="00F83989" w:rsidP="00C90456">
      <w:pPr>
        <w:ind w:firstLine="720"/>
      </w:pPr>
      <w:r>
        <w:rPr>
          <w:b/>
          <w:bCs/>
        </w:rPr>
        <w:t>Concept/</w:t>
      </w:r>
      <w:r w:rsidRPr="00485600">
        <w:rPr>
          <w:b/>
          <w:bCs/>
        </w:rPr>
        <w:t>Rule 2</w:t>
      </w:r>
      <w:r>
        <w:t xml:space="preserve">:   If using </w:t>
      </w:r>
      <w:r w:rsidRPr="0022025D">
        <w:rPr>
          <w:b/>
          <w:bCs/>
        </w:rPr>
        <w:t>p</w:t>
      </w:r>
      <w:r>
        <w:rPr>
          <w:b/>
          <w:bCs/>
        </w:rPr>
        <w:t>rotected</w:t>
      </w:r>
      <w:r w:rsidRPr="0022025D">
        <w:rPr>
          <w:b/>
          <w:bCs/>
        </w:rPr>
        <w:t xml:space="preserve"> inheritance,</w:t>
      </w:r>
      <w:r>
        <w:t xml:space="preserve"> public and protected members </w:t>
      </w:r>
    </w:p>
    <w:p w:rsidR="00F83989" w:rsidRDefault="00F83989" w:rsidP="00C90456">
      <w:pPr>
        <w:ind w:firstLine="720"/>
      </w:pPr>
      <w:r>
        <w:t xml:space="preserve">                               of the base class become protected of the derived class, and </w:t>
      </w:r>
    </w:p>
    <w:p w:rsidR="00F83989" w:rsidRDefault="00F83989" w:rsidP="00C90456">
      <w:pPr>
        <w:ind w:firstLine="720"/>
      </w:pPr>
      <w:r>
        <w:t xml:space="preserve">                               private members of the base class will remain private to the </w:t>
      </w:r>
    </w:p>
    <w:p w:rsidR="00F83989" w:rsidRDefault="00F83989" w:rsidP="00C90456">
      <w:pPr>
        <w:ind w:firstLine="720"/>
      </w:pPr>
      <w:r>
        <w:t xml:space="preserve">                               base class.</w:t>
      </w:r>
    </w:p>
    <w:p w:rsidR="00F83989" w:rsidRPr="00DB1705" w:rsidRDefault="00F83989" w:rsidP="00C90456">
      <w:pPr>
        <w:ind w:firstLine="720"/>
      </w:pPr>
    </w:p>
    <w:p w:rsidR="00F83989" w:rsidRDefault="00F83989" w:rsidP="00C90456">
      <w:pPr>
        <w:ind w:firstLine="720"/>
      </w:pPr>
      <w:r>
        <w:rPr>
          <w:b/>
          <w:bCs/>
        </w:rPr>
        <w:t>Concept/</w:t>
      </w:r>
      <w:r w:rsidRPr="00485600">
        <w:rPr>
          <w:b/>
          <w:bCs/>
        </w:rPr>
        <w:t xml:space="preserve">Rule </w:t>
      </w:r>
      <w:r>
        <w:rPr>
          <w:b/>
          <w:bCs/>
        </w:rPr>
        <w:t>3</w:t>
      </w:r>
      <w:r>
        <w:t xml:space="preserve">:   If using </w:t>
      </w:r>
      <w:r w:rsidRPr="0022025D">
        <w:rPr>
          <w:b/>
          <w:bCs/>
        </w:rPr>
        <w:t>p</w:t>
      </w:r>
      <w:r>
        <w:rPr>
          <w:b/>
          <w:bCs/>
        </w:rPr>
        <w:t>rivate</w:t>
      </w:r>
      <w:r w:rsidRPr="0022025D">
        <w:rPr>
          <w:b/>
          <w:bCs/>
        </w:rPr>
        <w:t xml:space="preserve"> inheritance,</w:t>
      </w:r>
      <w:r>
        <w:t xml:space="preserve"> public and protected members </w:t>
      </w:r>
    </w:p>
    <w:p w:rsidR="00F83989" w:rsidRDefault="00F83989" w:rsidP="00C90456">
      <w:pPr>
        <w:ind w:firstLine="720"/>
      </w:pPr>
      <w:r>
        <w:t xml:space="preserve">                               of the base class become private of the derived class, and </w:t>
      </w:r>
    </w:p>
    <w:p w:rsidR="00F83989" w:rsidRDefault="00F83989" w:rsidP="00C90456">
      <w:pPr>
        <w:ind w:firstLine="720"/>
      </w:pPr>
      <w:r>
        <w:t xml:space="preserve">                               private members of the base class will remain private to the </w:t>
      </w:r>
    </w:p>
    <w:p w:rsidR="00F83989" w:rsidRDefault="00F83989" w:rsidP="00C90456">
      <w:pPr>
        <w:ind w:firstLine="720"/>
      </w:pPr>
      <w:r>
        <w:t xml:space="preserve">                               base class.</w:t>
      </w:r>
    </w:p>
    <w:p w:rsidR="00F83989" w:rsidRDefault="00F83989" w:rsidP="00C90456">
      <w:pPr>
        <w:ind w:firstLine="720"/>
      </w:pPr>
    </w:p>
    <w:p w:rsidR="00F83989" w:rsidRDefault="00F83989" w:rsidP="00C90456">
      <w:pPr>
        <w:ind w:firstLine="720"/>
      </w:pPr>
      <w:r>
        <w:rPr>
          <w:b/>
          <w:bCs/>
        </w:rPr>
        <w:t>Concept/</w:t>
      </w:r>
      <w:r w:rsidRPr="00485600">
        <w:rPr>
          <w:b/>
          <w:bCs/>
        </w:rPr>
        <w:t xml:space="preserve">Rule </w:t>
      </w:r>
      <w:r>
        <w:rPr>
          <w:b/>
          <w:bCs/>
        </w:rPr>
        <w:t>4</w:t>
      </w:r>
      <w:r>
        <w:t xml:space="preserve">:   When an object of the derived class is being instantiated, the </w:t>
      </w:r>
    </w:p>
    <w:p w:rsidR="00F83989" w:rsidRDefault="00F83989" w:rsidP="00C90456">
      <w:pPr>
        <w:ind w:firstLine="720"/>
      </w:pPr>
      <w:r>
        <w:t xml:space="preserve">                               base class constructor is called before the derived class </w:t>
      </w:r>
    </w:p>
    <w:p w:rsidR="00F83989" w:rsidRDefault="00F83989" w:rsidP="00C90456">
      <w:pPr>
        <w:ind w:firstLine="720"/>
      </w:pPr>
      <w:r>
        <w:t xml:space="preserve">                               constructor.</w:t>
      </w:r>
      <w:r w:rsidRPr="0063274D">
        <w:t xml:space="preserve"> </w:t>
      </w:r>
      <w:r>
        <w:t xml:space="preserve">When the object of the derived class is destroyed, </w:t>
      </w:r>
    </w:p>
    <w:p w:rsidR="00F83989" w:rsidRDefault="00F83989" w:rsidP="00C90456">
      <w:pPr>
        <w:ind w:firstLine="720"/>
      </w:pPr>
      <w:r>
        <w:tab/>
      </w:r>
      <w:r>
        <w:tab/>
        <w:t xml:space="preserve">       the derived class destructor is called before the base class </w:t>
      </w:r>
    </w:p>
    <w:p w:rsidR="00F83989" w:rsidRDefault="00F83989" w:rsidP="00C90456">
      <w:pPr>
        <w:ind w:firstLine="720"/>
      </w:pPr>
      <w:r>
        <w:tab/>
      </w:r>
      <w:r>
        <w:tab/>
        <w:t xml:space="preserve">       destructor.   To call an overloaded base class constructor via </w:t>
      </w:r>
    </w:p>
    <w:p w:rsidR="00F83989" w:rsidRDefault="00F83989" w:rsidP="00C90456">
      <w:pPr>
        <w:ind w:firstLine="720"/>
      </w:pPr>
      <w:r>
        <w:tab/>
      </w:r>
      <w:r>
        <w:tab/>
        <w:t xml:space="preserve">       the derived class constructor use the following format:</w:t>
      </w:r>
    </w:p>
    <w:p w:rsidR="00F83989" w:rsidRDefault="00F83989" w:rsidP="00C90456">
      <w:pPr>
        <w:ind w:firstLine="720"/>
      </w:pPr>
      <w:r>
        <w:tab/>
      </w:r>
      <w:r>
        <w:tab/>
      </w:r>
      <w:r>
        <w:tab/>
      </w:r>
      <w:r>
        <w:tab/>
        <w:t>derivedClass::derivedClass(  parameter list)</w:t>
      </w:r>
    </w:p>
    <w:p w:rsidR="00F83989" w:rsidRDefault="00F83989" w:rsidP="00C90456">
      <w:pPr>
        <w:ind w:firstLine="720"/>
        <w:rPr>
          <w:b/>
          <w:bCs/>
        </w:rPr>
      </w:pPr>
      <w:r>
        <w:t xml:space="preserve">                                                           </w:t>
      </w:r>
      <w:r w:rsidRPr="00D524E9">
        <w:rPr>
          <w:b/>
          <w:bCs/>
        </w:rPr>
        <w:t xml:space="preserve"> :  </w:t>
      </w:r>
      <w:r>
        <w:rPr>
          <w:b/>
          <w:bCs/>
        </w:rPr>
        <w:t xml:space="preserve"> baseClassName( </w:t>
      </w:r>
      <w:r w:rsidRPr="00D524E9">
        <w:t>parameter list</w:t>
      </w:r>
      <w:r>
        <w:rPr>
          <w:b/>
          <w:bCs/>
        </w:rPr>
        <w:t xml:space="preserve">  )</w:t>
      </w:r>
    </w:p>
    <w:p w:rsidR="00F83989" w:rsidRDefault="00F83989" w:rsidP="00C90456">
      <w:pPr>
        <w:ind w:firstLine="720"/>
        <w:rPr>
          <w:b/>
          <w:bCs/>
        </w:rPr>
      </w:pPr>
      <w:r>
        <w:rPr>
          <w:b/>
          <w:bCs/>
        </w:rPr>
        <w:t xml:space="preserve">                                                 {</w:t>
      </w:r>
    </w:p>
    <w:p w:rsidR="00F83989" w:rsidRPr="00D524E9" w:rsidRDefault="00F83989" w:rsidP="00C90456">
      <w:pPr>
        <w:ind w:firstLine="720"/>
      </w:pPr>
      <w:r>
        <w:rPr>
          <w:b/>
          <w:bCs/>
        </w:rPr>
        <w:tab/>
      </w:r>
      <w:r>
        <w:rPr>
          <w:b/>
          <w:bCs/>
        </w:rPr>
        <w:tab/>
      </w:r>
      <w:r>
        <w:rPr>
          <w:b/>
          <w:bCs/>
        </w:rPr>
        <w:tab/>
      </w:r>
      <w:r>
        <w:rPr>
          <w:b/>
          <w:bCs/>
        </w:rPr>
        <w:tab/>
        <w:t xml:space="preserve">              </w:t>
      </w:r>
      <w:r w:rsidRPr="00D524E9">
        <w:t>Statements;</w:t>
      </w:r>
    </w:p>
    <w:p w:rsidR="00F83989" w:rsidRPr="002709DE" w:rsidRDefault="00F83989" w:rsidP="00C90456">
      <w:pPr>
        <w:ind w:left="2880" w:firstLine="720"/>
        <w:rPr>
          <w:b/>
          <w:bCs/>
        </w:rPr>
      </w:pPr>
      <w:r>
        <w:rPr>
          <w:b/>
          <w:bCs/>
        </w:rPr>
        <w:t xml:space="preserve">  }</w:t>
      </w:r>
    </w:p>
    <w:p w:rsidR="00F83989" w:rsidRDefault="00F83989" w:rsidP="00C90456">
      <w:pPr>
        <w:ind w:firstLine="720"/>
      </w:pPr>
      <w:r>
        <w:rPr>
          <w:b/>
          <w:bCs/>
        </w:rPr>
        <w:t>Concept/</w:t>
      </w:r>
      <w:r w:rsidRPr="00485600">
        <w:rPr>
          <w:b/>
          <w:bCs/>
        </w:rPr>
        <w:t xml:space="preserve">Rule </w:t>
      </w:r>
      <w:r>
        <w:rPr>
          <w:b/>
          <w:bCs/>
        </w:rPr>
        <w:t>5</w:t>
      </w:r>
      <w:r>
        <w:t>:    A derived class can override a member function of its base</w:t>
      </w:r>
    </w:p>
    <w:p w:rsidR="00F83989" w:rsidRDefault="00F83989" w:rsidP="00C90456">
      <w:pPr>
        <w:ind w:left="2160"/>
      </w:pPr>
      <w:r>
        <w:t xml:space="preserve">       class by defining a derived class member function with the </w:t>
      </w:r>
    </w:p>
    <w:p w:rsidR="00F83989" w:rsidRDefault="00F83989" w:rsidP="00C90456">
      <w:pPr>
        <w:ind w:left="2160"/>
      </w:pPr>
      <w:r>
        <w:t xml:space="preserve">       same name and parameter list.  </w:t>
      </w:r>
    </w:p>
    <w:p w:rsidR="00F83989" w:rsidRDefault="00F83989" w:rsidP="00C90456">
      <w:pPr>
        <w:ind w:left="2160"/>
      </w:pPr>
    </w:p>
    <w:p w:rsidR="00F83989" w:rsidRDefault="00F83989" w:rsidP="00C90456">
      <w:pPr>
        <w:ind w:firstLine="720"/>
      </w:pPr>
      <w:r>
        <w:rPr>
          <w:b/>
          <w:bCs/>
        </w:rPr>
        <w:t>Concept/</w:t>
      </w:r>
      <w:r w:rsidRPr="00485600">
        <w:rPr>
          <w:b/>
          <w:bCs/>
        </w:rPr>
        <w:t xml:space="preserve">Rule </w:t>
      </w:r>
      <w:r>
        <w:rPr>
          <w:b/>
          <w:bCs/>
        </w:rPr>
        <w:t>6</w:t>
      </w:r>
      <w:r>
        <w:t xml:space="preserve">:    A member function of the derived class definition can contain </w:t>
      </w:r>
    </w:p>
    <w:p w:rsidR="00F83989" w:rsidRDefault="00F83989" w:rsidP="00C90456">
      <w:pPr>
        <w:ind w:firstLine="720"/>
      </w:pPr>
      <w:r>
        <w:tab/>
      </w:r>
      <w:r>
        <w:tab/>
        <w:t xml:space="preserve">      a call statement that calls a member function of the base class</w:t>
      </w:r>
    </w:p>
    <w:p w:rsidR="00F83989" w:rsidRDefault="00F83989" w:rsidP="00C90456">
      <w:pPr>
        <w:ind w:left="1440" w:firstLine="720"/>
      </w:pPr>
      <w:r>
        <w:t xml:space="preserve">      using the following syntax:</w:t>
      </w:r>
    </w:p>
    <w:p w:rsidR="00F83989" w:rsidRDefault="00F83989" w:rsidP="00C90456">
      <w:pPr>
        <w:ind w:firstLine="720"/>
      </w:pPr>
      <w:r>
        <w:tab/>
      </w:r>
      <w:r>
        <w:tab/>
        <w:t xml:space="preserve">     BaseClassName</w:t>
      </w:r>
      <w:r w:rsidRPr="00803679">
        <w:rPr>
          <w:b/>
          <w:bCs/>
        </w:rPr>
        <w:t>::</w:t>
      </w:r>
      <w:r>
        <w:t>MemberFunctionName(parameter(s) if any.);</w:t>
      </w:r>
    </w:p>
    <w:p w:rsidR="00F83989" w:rsidRDefault="00F83989" w:rsidP="00C90456">
      <w:pPr>
        <w:ind w:firstLine="720"/>
      </w:pPr>
    </w:p>
    <w:p w:rsidR="00F83989" w:rsidRPr="00B62EF2" w:rsidRDefault="00F83989" w:rsidP="00C90456">
      <w:pPr>
        <w:rPr>
          <w:b/>
          <w:bCs/>
        </w:rPr>
      </w:pPr>
      <w:r w:rsidRPr="00B62EF2">
        <w:rPr>
          <w:b/>
          <w:bCs/>
        </w:rPr>
        <w:t>Your Tasks:</w:t>
      </w:r>
    </w:p>
    <w:p w:rsidR="00F83989" w:rsidRDefault="00F83989" w:rsidP="00C90456"/>
    <w:p w:rsidR="00F83989" w:rsidRDefault="00F83989" w:rsidP="00C90456">
      <w:pPr>
        <w:pStyle w:val="ListParagraph"/>
        <w:numPr>
          <w:ilvl w:val="0"/>
          <w:numId w:val="2"/>
        </w:numPr>
      </w:pPr>
      <w:r>
        <w:t xml:space="preserve"> Compile program “Lab4Program.cpp”.  Capture a screenshot of the program output.</w:t>
      </w:r>
    </w:p>
    <w:p w:rsidR="00F83989" w:rsidRDefault="00F83989" w:rsidP="00C90456">
      <w:pPr>
        <w:pStyle w:val="ListParagraph"/>
        <w:ind w:left="0"/>
      </w:pPr>
      <w:r>
        <w:t>#include &lt;iostream&gt;</w:t>
      </w:r>
    </w:p>
    <w:p w:rsidR="00F83989" w:rsidRDefault="00F83989" w:rsidP="00C90456">
      <w:r>
        <w:t>#include &lt;string&gt;</w:t>
      </w:r>
    </w:p>
    <w:p w:rsidR="00F83989" w:rsidRDefault="00F83989" w:rsidP="00C90456">
      <w:r>
        <w:t>using namespace std;</w:t>
      </w:r>
    </w:p>
    <w:p w:rsidR="00F83989" w:rsidRDefault="00F83989" w:rsidP="00C90456">
      <w:r>
        <w:t>class Band  // This is the base class/Parent class</w:t>
      </w:r>
    </w:p>
    <w:p w:rsidR="00F83989" w:rsidRDefault="00F83989" w:rsidP="00C90456">
      <w:r>
        <w:t>{</w:t>
      </w:r>
      <w:r>
        <w:tab/>
        <w:t>public:</w:t>
      </w:r>
    </w:p>
    <w:p w:rsidR="00F83989" w:rsidRDefault="00F83989" w:rsidP="00C90456">
      <w:r>
        <w:t xml:space="preserve">       Band( ); // Default constructor.</w:t>
      </w:r>
    </w:p>
    <w:p w:rsidR="00F83989" w:rsidRDefault="00F83989" w:rsidP="00C90456">
      <w:r>
        <w:tab/>
        <w:t xml:space="preserve">   Band(string);</w:t>
      </w:r>
    </w:p>
    <w:p w:rsidR="00F83989" w:rsidRDefault="00F83989" w:rsidP="00C90456">
      <w:r>
        <w:t xml:space="preserve">       void DisplayBand();</w:t>
      </w:r>
    </w:p>
    <w:p w:rsidR="00F83989" w:rsidRDefault="00F83989" w:rsidP="00C90456">
      <w:r>
        <w:tab/>
        <w:t xml:space="preserve">   void SetBand();</w:t>
      </w:r>
    </w:p>
    <w:p w:rsidR="00F83989" w:rsidRDefault="00F83989" w:rsidP="00C90456">
      <w:r>
        <w:tab/>
        <w:t>private:</w:t>
      </w:r>
    </w:p>
    <w:p w:rsidR="00F83989" w:rsidRDefault="00F83989" w:rsidP="00C90456">
      <w:r>
        <w:tab/>
        <w:t xml:space="preserve">   string BandName;</w:t>
      </w:r>
    </w:p>
    <w:p w:rsidR="00F83989" w:rsidRDefault="00F83989" w:rsidP="00C90456"/>
    <w:p w:rsidR="00F83989" w:rsidRDefault="00F83989" w:rsidP="00C90456">
      <w:r>
        <w:t>};</w:t>
      </w:r>
    </w:p>
    <w:p w:rsidR="00F83989" w:rsidRDefault="00F83989" w:rsidP="00C90456">
      <w:r>
        <w:t>Band::Band(string n2)</w:t>
      </w:r>
    </w:p>
    <w:p w:rsidR="00F83989" w:rsidRDefault="00F83989" w:rsidP="00C90456">
      <w:r>
        <w:t>{  cout &lt;&lt; "In the overloaded constructor of Band class ." &lt;&lt; endl;</w:t>
      </w:r>
    </w:p>
    <w:p w:rsidR="00F83989" w:rsidRDefault="00F83989" w:rsidP="00C90456">
      <w:r>
        <w:t xml:space="preserve">   BandName= n2;</w:t>
      </w:r>
    </w:p>
    <w:p w:rsidR="00F83989" w:rsidRDefault="00F83989" w:rsidP="00C90456">
      <w:r>
        <w:t>}</w:t>
      </w:r>
    </w:p>
    <w:p w:rsidR="00F83989" w:rsidRDefault="00F83989" w:rsidP="00C90456"/>
    <w:p w:rsidR="00F83989" w:rsidRDefault="00F83989" w:rsidP="00C90456">
      <w:r>
        <w:t>void Band::SetBand()</w:t>
      </w:r>
    </w:p>
    <w:p w:rsidR="00F83989" w:rsidRDefault="00F83989" w:rsidP="00C90456">
      <w:r>
        <w:t>{  fflush(stdin);</w:t>
      </w:r>
    </w:p>
    <w:p w:rsidR="00F83989" w:rsidRDefault="00F83989" w:rsidP="00C90456">
      <w:r>
        <w:t xml:space="preserve">   cout &lt;&lt; "Enter a Band name " &lt;&lt; endl;</w:t>
      </w:r>
    </w:p>
    <w:p w:rsidR="00F83989" w:rsidRDefault="00F83989" w:rsidP="00C90456">
      <w:r>
        <w:t xml:space="preserve">   getline(cin,BandName);</w:t>
      </w:r>
    </w:p>
    <w:p w:rsidR="00F83989" w:rsidRDefault="00F83989" w:rsidP="00C90456">
      <w:r>
        <w:t>}</w:t>
      </w:r>
    </w:p>
    <w:p w:rsidR="00F83989" w:rsidRDefault="00F83989" w:rsidP="00C90456">
      <w:r>
        <w:t>void Band::DisplayBand()</w:t>
      </w:r>
    </w:p>
    <w:p w:rsidR="00F83989" w:rsidRDefault="00F83989" w:rsidP="00C90456">
      <w:r>
        <w:t xml:space="preserve">{   </w:t>
      </w:r>
    </w:p>
    <w:p w:rsidR="00F83989" w:rsidRDefault="00F83989" w:rsidP="00C90456">
      <w:r>
        <w:tab/>
        <w:t>cout &lt;&lt; "The band name is " &lt;&lt; BandName &lt;&lt; endl;</w:t>
      </w:r>
    </w:p>
    <w:p w:rsidR="00F83989" w:rsidRDefault="00F83989" w:rsidP="00C90456">
      <w:r>
        <w:t>}</w:t>
      </w:r>
    </w:p>
    <w:p w:rsidR="00F83989" w:rsidRDefault="00F83989" w:rsidP="00C90456">
      <w:r>
        <w:t>Band::Band()</w:t>
      </w:r>
    </w:p>
    <w:p w:rsidR="00F83989" w:rsidRDefault="00F83989" w:rsidP="00C90456">
      <w:r>
        <w:t>{ cout &lt;&lt; "\a\aIn the default constructor of the Band class. "&lt;&lt; endl;</w:t>
      </w:r>
    </w:p>
    <w:p w:rsidR="00F83989" w:rsidRDefault="00F83989" w:rsidP="00C90456">
      <w:r>
        <w:t xml:space="preserve">  BandName ="Rush!!";</w:t>
      </w:r>
    </w:p>
    <w:p w:rsidR="00F83989" w:rsidRDefault="00F83989" w:rsidP="00C90456"/>
    <w:p w:rsidR="00F83989" w:rsidRDefault="00F83989" w:rsidP="00C90456">
      <w:r>
        <w:t>}</w:t>
      </w:r>
    </w:p>
    <w:p w:rsidR="00F83989" w:rsidRDefault="00F83989" w:rsidP="00C90456"/>
    <w:p w:rsidR="00F83989" w:rsidRDefault="00F83989" w:rsidP="00C90456">
      <w:r>
        <w:t xml:space="preserve">class Beatles : public Band   //  Beattles inherits from the Band class.  </w:t>
      </w:r>
    </w:p>
    <w:p w:rsidR="00F83989" w:rsidRDefault="00F83989" w:rsidP="00C90456">
      <w:r>
        <w:t>{                               //Beattles is a derived class.</w:t>
      </w:r>
    </w:p>
    <w:p w:rsidR="00F83989" w:rsidRDefault="00F83989" w:rsidP="00C90456">
      <w:r>
        <w:tab/>
        <w:t>public:</w:t>
      </w:r>
    </w:p>
    <w:p w:rsidR="00F83989" w:rsidRDefault="00F83989" w:rsidP="00C90456">
      <w:r>
        <w:tab/>
        <w:t xml:space="preserve">    Beatles();</w:t>
      </w:r>
    </w:p>
    <w:p w:rsidR="00F83989" w:rsidRDefault="00F83989" w:rsidP="00C90456">
      <w:r>
        <w:tab/>
        <w:t xml:space="preserve">    Beatles(string, string);  </w:t>
      </w:r>
    </w:p>
    <w:p w:rsidR="00F83989" w:rsidRDefault="00F83989" w:rsidP="00C90456">
      <w:r>
        <w:tab/>
        <w:t>private:</w:t>
      </w:r>
    </w:p>
    <w:p w:rsidR="00F83989" w:rsidRDefault="00F83989" w:rsidP="00C90456">
      <w:r>
        <w:t xml:space="preserve">            string frontMan1;</w:t>
      </w:r>
    </w:p>
    <w:p w:rsidR="00F83989" w:rsidRDefault="00F83989" w:rsidP="00C90456"/>
    <w:p w:rsidR="00F83989" w:rsidRDefault="00F83989" w:rsidP="00C90456">
      <w:r>
        <w:t>};</w:t>
      </w:r>
    </w:p>
    <w:p w:rsidR="00F83989" w:rsidRDefault="00F83989" w:rsidP="00C90456">
      <w:r>
        <w:t>Beatles::Beatles( string n1, string n2)</w:t>
      </w:r>
    </w:p>
    <w:p w:rsidR="00F83989" w:rsidRDefault="00F83989" w:rsidP="00C90456">
      <w:r>
        <w:t xml:space="preserve">   </w:t>
      </w:r>
      <w:r w:rsidRPr="00BF0CCE">
        <w:rPr>
          <w:b/>
          <w:bCs/>
        </w:rPr>
        <w:t>:</w:t>
      </w:r>
      <w:r>
        <w:t xml:space="preserve"> Band(n2)</w:t>
      </w:r>
    </w:p>
    <w:p w:rsidR="00F83989" w:rsidRDefault="00F83989" w:rsidP="00C90456">
      <w:r>
        <w:t>{   cout &lt;&lt;"In the Overloaded constructor of the Beatles class " &lt;&lt; endl;</w:t>
      </w:r>
    </w:p>
    <w:p w:rsidR="00F83989" w:rsidRDefault="00F83989" w:rsidP="00C90456">
      <w:r>
        <w:tab/>
        <w:t>frontMan1 = n1;</w:t>
      </w:r>
    </w:p>
    <w:p w:rsidR="00F83989" w:rsidRDefault="00F83989" w:rsidP="00C90456"/>
    <w:p w:rsidR="00F83989" w:rsidRDefault="00F83989" w:rsidP="00C90456">
      <w:r>
        <w:t>}</w:t>
      </w:r>
    </w:p>
    <w:p w:rsidR="00F83989" w:rsidRDefault="00F83989" w:rsidP="00C90456">
      <w:r>
        <w:t>Beatles::Beatles()</w:t>
      </w:r>
    </w:p>
    <w:p w:rsidR="00F83989" w:rsidRDefault="00F83989" w:rsidP="00C90456">
      <w:r>
        <w:t xml:space="preserve">{  </w:t>
      </w:r>
    </w:p>
    <w:p w:rsidR="00F83989" w:rsidRDefault="00F83989" w:rsidP="00C90456">
      <w:r>
        <w:t xml:space="preserve">   cout &lt;&lt; "\aIn the default constructor of the Beatles class. " &lt;&lt; endl;</w:t>
      </w:r>
    </w:p>
    <w:p w:rsidR="00F83989" w:rsidRDefault="00F83989" w:rsidP="00C90456">
      <w:r>
        <w:t xml:space="preserve">   frontMan1 = "John Lennon";</w:t>
      </w:r>
    </w:p>
    <w:p w:rsidR="00F83989" w:rsidRDefault="00F83989" w:rsidP="00C90456">
      <w:r>
        <w:t>}</w:t>
      </w:r>
    </w:p>
    <w:p w:rsidR="00F83989" w:rsidRDefault="00F83989" w:rsidP="00C90456">
      <w:r>
        <w:t>int  main()</w:t>
      </w:r>
    </w:p>
    <w:p w:rsidR="00F83989" w:rsidRDefault="00F83989" w:rsidP="00C90456">
      <w:r>
        <w:t xml:space="preserve">{   </w:t>
      </w:r>
    </w:p>
    <w:p w:rsidR="00F83989" w:rsidRDefault="00F83989" w:rsidP="00C90456">
      <w:r>
        <w:t xml:space="preserve">           Beatles  bObject;  //Calls the Band class constructor first , then calls the </w:t>
      </w:r>
    </w:p>
    <w:p w:rsidR="00F83989" w:rsidRDefault="00F83989" w:rsidP="00C90456">
      <w:r>
        <w:tab/>
        <w:t xml:space="preserve">                   //default constructor of the derived class.</w:t>
      </w:r>
    </w:p>
    <w:p w:rsidR="00F83989" w:rsidRDefault="00F83989" w:rsidP="00C90456">
      <w:r>
        <w:tab/>
        <w:t>Beatles cObject("Paul Mccartny", "Beatle Specials");</w:t>
      </w:r>
    </w:p>
    <w:p w:rsidR="00F83989" w:rsidRDefault="00F83989" w:rsidP="00C90456">
      <w:r>
        <w:tab/>
        <w:t>cin.ignore();</w:t>
      </w:r>
    </w:p>
    <w:p w:rsidR="00F83989" w:rsidRDefault="00F83989" w:rsidP="00C90456">
      <w:r>
        <w:tab/>
        <w:t>cin.get();</w:t>
      </w:r>
    </w:p>
    <w:p w:rsidR="00F83989" w:rsidRDefault="00F83989" w:rsidP="00C90456">
      <w:r>
        <w:t xml:space="preserve">             return 0;</w:t>
      </w:r>
    </w:p>
    <w:p w:rsidR="00F83989" w:rsidRDefault="00F83989" w:rsidP="00C90456">
      <w:r>
        <w:t>}</w:t>
      </w:r>
    </w:p>
    <w:p w:rsidR="00F83989" w:rsidRPr="00175F24" w:rsidRDefault="00F83989" w:rsidP="00C90456"/>
    <w:p w:rsidR="00F83989" w:rsidRDefault="00F83989" w:rsidP="00C90456">
      <w:pPr>
        <w:pStyle w:val="ListParagraph"/>
        <w:numPr>
          <w:ilvl w:val="0"/>
          <w:numId w:val="2"/>
        </w:numPr>
      </w:pPr>
      <w:r>
        <w:t>State all concepts/rules that are proven by analyzing the program output and the codes.</w:t>
      </w:r>
    </w:p>
    <w:p w:rsidR="00F83989" w:rsidRPr="00962BE5" w:rsidRDefault="00F83989" w:rsidP="00373FEE">
      <w:pPr>
        <w:rPr>
          <w:i/>
          <w:iCs/>
        </w:rPr>
      </w:pPr>
      <w:r w:rsidRPr="00962BE5">
        <w:rPr>
          <w:i/>
          <w:iCs/>
        </w:rPr>
        <w:t xml:space="preserve">Concept/Rule 1 </w:t>
      </w:r>
      <w:r>
        <w:rPr>
          <w:i/>
          <w:iCs/>
        </w:rPr>
        <w:t xml:space="preserve">/ </w:t>
      </w:r>
      <w:r w:rsidRPr="00962BE5">
        <w:rPr>
          <w:i/>
          <w:iCs/>
        </w:rPr>
        <w:t xml:space="preserve">Concept/Rule 4 </w:t>
      </w:r>
    </w:p>
    <w:p w:rsidR="00F83989" w:rsidRDefault="00F83989" w:rsidP="004D324F">
      <w:pPr>
        <w:pStyle w:val="ListParagraph"/>
      </w:pPr>
    </w:p>
    <w:p w:rsidR="00F83989" w:rsidRPr="004D324F" w:rsidRDefault="00F83989" w:rsidP="004D324F">
      <w:pPr>
        <w:pStyle w:val="ListParagraph"/>
        <w:ind w:left="360"/>
        <w:rPr>
          <w:i/>
          <w:iCs/>
        </w:rPr>
      </w:pPr>
    </w:p>
    <w:p w:rsidR="00F83989" w:rsidRPr="002C3DDB" w:rsidRDefault="00F83989" w:rsidP="00C90456">
      <w:pPr>
        <w:pStyle w:val="ListParagraph"/>
        <w:numPr>
          <w:ilvl w:val="0"/>
          <w:numId w:val="2"/>
        </w:numPr>
      </w:pPr>
      <w:r>
        <w:t>Comment out the statement</w:t>
      </w:r>
    </w:p>
    <w:p w:rsidR="00F83989" w:rsidRDefault="00F83989" w:rsidP="00C90456">
      <w:r w:rsidRPr="002C3DDB">
        <w:rPr>
          <w:rFonts w:ascii="Courier New" w:hAnsi="Courier New" w:cs="Courier New"/>
          <w:noProof/>
          <w:sz w:val="20"/>
          <w:szCs w:val="20"/>
        </w:rPr>
        <w:t xml:space="preserve">          </w:t>
      </w:r>
      <w:r w:rsidRPr="00BF0CCE">
        <w:rPr>
          <w:b/>
          <w:bCs/>
        </w:rPr>
        <w:t>:</w:t>
      </w:r>
      <w:r>
        <w:t xml:space="preserve"> Band(n2)</w:t>
      </w:r>
    </w:p>
    <w:p w:rsidR="00F83989" w:rsidRDefault="00F83989" w:rsidP="00C90456">
      <w:pPr>
        <w:pStyle w:val="ListParagraph"/>
        <w:autoSpaceDE w:val="0"/>
        <w:autoSpaceDN w:val="0"/>
        <w:adjustRightInd w:val="0"/>
      </w:pPr>
      <w:r>
        <w:t>Compile it and display the error message(s) if any.</w:t>
      </w:r>
    </w:p>
    <w:p w:rsidR="00F83989" w:rsidRPr="00BB009A" w:rsidRDefault="00F83989" w:rsidP="00BB009A">
      <w:pPr>
        <w:pStyle w:val="ListParagraph"/>
        <w:autoSpaceDE w:val="0"/>
        <w:autoSpaceDN w:val="0"/>
        <w:adjustRightInd w:val="0"/>
        <w:ind w:left="0"/>
        <w:rPr>
          <w:i/>
          <w:iCs/>
        </w:rPr>
      </w:pPr>
      <w:r>
        <w:rPr>
          <w:i/>
          <w:iCs/>
        </w:rPr>
        <w:t>No error message, but the Overloaded constructor of the Beatles class is skipped and the program uses Band :: Band (string n2) which is a LOGIC ERROR.</w:t>
      </w:r>
    </w:p>
    <w:p w:rsidR="00F83989" w:rsidRPr="00175F24" w:rsidRDefault="00F83989" w:rsidP="00C90456">
      <w:pPr>
        <w:pStyle w:val="ListParagraph"/>
        <w:autoSpaceDE w:val="0"/>
        <w:autoSpaceDN w:val="0"/>
        <w:adjustRightInd w:val="0"/>
      </w:pPr>
    </w:p>
    <w:p w:rsidR="00F83989" w:rsidRDefault="00F83989" w:rsidP="00C90456">
      <w:pPr>
        <w:pStyle w:val="ListParagraph"/>
        <w:numPr>
          <w:ilvl w:val="0"/>
          <w:numId w:val="2"/>
        </w:numPr>
      </w:pPr>
      <w:r>
        <w:t xml:space="preserve">Eliminate </w:t>
      </w:r>
      <w:r w:rsidRPr="00C64710">
        <w:t xml:space="preserve">the default constructor of the Band class.  </w:t>
      </w:r>
      <w:r>
        <w:t>Compile it and display the error message(s) if any.</w:t>
      </w:r>
    </w:p>
    <w:p w:rsidR="00F83989" w:rsidRDefault="00F83989" w:rsidP="007531F7">
      <w:pPr>
        <w:pStyle w:val="ListParagraph"/>
        <w:ind w:left="360"/>
      </w:pPr>
    </w:p>
    <w:p w:rsidR="00F83989" w:rsidRPr="007531F7" w:rsidRDefault="00F83989" w:rsidP="007531F7">
      <w:pPr>
        <w:autoSpaceDE w:val="0"/>
        <w:autoSpaceDN w:val="0"/>
        <w:adjustRightInd w:val="0"/>
        <w:rPr>
          <w:i/>
          <w:iCs/>
        </w:rPr>
      </w:pPr>
      <w:r w:rsidRPr="007531F7">
        <w:rPr>
          <w:i/>
          <w:iCs/>
        </w:rPr>
        <w:t>h:\c++ class 162\the lab work\lab4\lab4\lab4programkenwagner.cpp(29) : error C2511: 'Band::Band(void)' : overloaded member function not found in 'Band'</w:t>
      </w:r>
    </w:p>
    <w:p w:rsidR="00F83989" w:rsidRPr="007531F7" w:rsidRDefault="00F83989" w:rsidP="007531F7">
      <w:pPr>
        <w:autoSpaceDE w:val="0"/>
        <w:autoSpaceDN w:val="0"/>
        <w:adjustRightInd w:val="0"/>
        <w:rPr>
          <w:i/>
          <w:iCs/>
        </w:rPr>
      </w:pPr>
      <w:r w:rsidRPr="007531F7">
        <w:rPr>
          <w:i/>
          <w:iCs/>
        </w:rPr>
        <w:t xml:space="preserve">        h:\c++ class 162\the lab work\lab4\lab4\lab4programkenwagner.cpp(5) : see declaration of 'Band'</w:t>
      </w:r>
    </w:p>
    <w:p w:rsidR="00F83989" w:rsidRPr="007531F7" w:rsidRDefault="00F83989" w:rsidP="007531F7">
      <w:pPr>
        <w:pStyle w:val="ListParagraph"/>
        <w:ind w:left="0"/>
        <w:rPr>
          <w:i/>
          <w:iCs/>
        </w:rPr>
      </w:pPr>
      <w:r w:rsidRPr="007531F7">
        <w:rPr>
          <w:i/>
          <w:iCs/>
        </w:rPr>
        <w:t>h:\c++ class 162\the lab work\lab4\lab4\lab4programkenwagner.cpp(50) : error C2512: 'Band' : no appropriate default constructor available</w:t>
      </w:r>
    </w:p>
    <w:p w:rsidR="00F83989" w:rsidRDefault="00F83989" w:rsidP="007531F7">
      <w:pPr>
        <w:pStyle w:val="ListParagraph"/>
        <w:ind w:left="0"/>
      </w:pPr>
    </w:p>
    <w:p w:rsidR="00F83989" w:rsidRDefault="00F83989" w:rsidP="00C90456">
      <w:pPr>
        <w:pStyle w:val="ListParagraph"/>
        <w:numPr>
          <w:ilvl w:val="0"/>
          <w:numId w:val="2"/>
        </w:numPr>
      </w:pPr>
      <w:r>
        <w:t>Create a member function in the Beatles class that has the function name as DisplayBand which is the same name as the DisplayBand in the Band class. The function displays the frontMan1 name and it calls the DisplayBand() of the Band class.</w:t>
      </w:r>
    </w:p>
    <w:p w:rsidR="00F83989" w:rsidRDefault="00F83989" w:rsidP="00C90456">
      <w:pPr>
        <w:ind w:left="720" w:firstLine="720"/>
      </w:pPr>
      <w:r>
        <w:t xml:space="preserve"> void Beatles::DisplayBand()</w:t>
      </w:r>
    </w:p>
    <w:p w:rsidR="00F83989" w:rsidRDefault="00F83989" w:rsidP="00C90456">
      <w:pPr>
        <w:ind w:left="720" w:firstLine="720"/>
      </w:pPr>
      <w:r>
        <w:t xml:space="preserve">{   </w:t>
      </w:r>
    </w:p>
    <w:p w:rsidR="00F83989" w:rsidRPr="005236BC" w:rsidRDefault="00F83989" w:rsidP="00C90456">
      <w:pPr>
        <w:rPr>
          <w:sz w:val="20"/>
          <w:szCs w:val="20"/>
        </w:rPr>
      </w:pPr>
      <w:r>
        <w:tab/>
      </w:r>
      <w:r>
        <w:tab/>
      </w:r>
      <w:r>
        <w:tab/>
      </w:r>
      <w:r w:rsidRPr="005236BC">
        <w:rPr>
          <w:sz w:val="20"/>
          <w:szCs w:val="20"/>
        </w:rPr>
        <w:t>/</w:t>
      </w:r>
      <w:r>
        <w:rPr>
          <w:sz w:val="20"/>
          <w:szCs w:val="20"/>
        </w:rPr>
        <w:t>/D</w:t>
      </w:r>
      <w:r w:rsidRPr="005236BC">
        <w:rPr>
          <w:sz w:val="20"/>
          <w:szCs w:val="20"/>
        </w:rPr>
        <w:t>isplay</w:t>
      </w:r>
      <w:r>
        <w:rPr>
          <w:sz w:val="20"/>
          <w:szCs w:val="20"/>
        </w:rPr>
        <w:t xml:space="preserve">s </w:t>
      </w:r>
      <w:r w:rsidRPr="005236BC">
        <w:rPr>
          <w:sz w:val="20"/>
          <w:szCs w:val="20"/>
        </w:rPr>
        <w:t xml:space="preserve"> the frontMan1.</w:t>
      </w:r>
    </w:p>
    <w:p w:rsidR="00F83989" w:rsidRPr="005236BC" w:rsidRDefault="00F83989" w:rsidP="00C90456">
      <w:pPr>
        <w:ind w:left="1440" w:firstLine="720"/>
        <w:rPr>
          <w:sz w:val="20"/>
          <w:szCs w:val="20"/>
        </w:rPr>
      </w:pPr>
      <w:r w:rsidRPr="005236BC">
        <w:rPr>
          <w:sz w:val="20"/>
          <w:szCs w:val="20"/>
        </w:rPr>
        <w:t>// Calls the DisplayBand( ) of the Band class.</w:t>
      </w:r>
    </w:p>
    <w:p w:rsidR="00F83989" w:rsidRDefault="00F83989" w:rsidP="00C90456">
      <w:pPr>
        <w:ind w:left="720" w:firstLine="720"/>
      </w:pPr>
      <w:r>
        <w:t>}</w:t>
      </w:r>
    </w:p>
    <w:p w:rsidR="00F83989" w:rsidRDefault="00F83989" w:rsidP="00C90456">
      <w:pPr>
        <w:pStyle w:val="ListParagraph"/>
        <w:ind w:left="360"/>
      </w:pPr>
      <w:r>
        <w:t xml:space="preserve"> </w:t>
      </w:r>
      <w:r>
        <w:tab/>
        <w:t>Compile the program and state what concept/rule has been proven.</w:t>
      </w:r>
    </w:p>
    <w:p w:rsidR="00F83989" w:rsidRPr="00962BE5" w:rsidRDefault="00F83989" w:rsidP="00856209">
      <w:pPr>
        <w:rPr>
          <w:i/>
          <w:iCs/>
        </w:rPr>
      </w:pPr>
      <w:r w:rsidRPr="00962BE5">
        <w:rPr>
          <w:i/>
          <w:iCs/>
        </w:rPr>
        <w:t xml:space="preserve">Concept/Rule 1 </w:t>
      </w:r>
      <w:r>
        <w:rPr>
          <w:i/>
          <w:iCs/>
        </w:rPr>
        <w:t xml:space="preserve">/ </w:t>
      </w:r>
      <w:r w:rsidRPr="00962BE5">
        <w:rPr>
          <w:i/>
          <w:iCs/>
        </w:rPr>
        <w:t>Concept/Rule 4 / Concept/Rule 5 / Concept/Rule 6</w:t>
      </w:r>
    </w:p>
    <w:p w:rsidR="00F83989" w:rsidRPr="00175F24" w:rsidRDefault="00F83989" w:rsidP="00C90456">
      <w:pPr>
        <w:pStyle w:val="ListParagraph"/>
        <w:ind w:left="360"/>
      </w:pPr>
    </w:p>
    <w:p w:rsidR="00F83989" w:rsidRDefault="00F83989" w:rsidP="00C90456">
      <w:pPr>
        <w:pStyle w:val="ListParagraph"/>
        <w:numPr>
          <w:ilvl w:val="0"/>
          <w:numId w:val="2"/>
        </w:numPr>
      </w:pPr>
      <w:r w:rsidRPr="00417F6D">
        <w:t xml:space="preserve">The program uses public inheritance. </w:t>
      </w:r>
      <w:r>
        <w:t>Test the program using protected inheritance.  Does it work? Then test it using private inheritance. Does it work?  Do you believe all concepts/rules have been proven?</w:t>
      </w:r>
    </w:p>
    <w:p w:rsidR="00F83989" w:rsidRDefault="00F83989" w:rsidP="00BA2C31">
      <w:pPr>
        <w:pStyle w:val="ListParagraph"/>
        <w:ind w:left="0"/>
        <w:rPr>
          <w:i/>
          <w:iCs/>
        </w:rPr>
      </w:pPr>
      <w:r w:rsidRPr="00856209">
        <w:rPr>
          <w:i/>
          <w:iCs/>
        </w:rPr>
        <w:t>Both test succeeded. This proves Concept</w:t>
      </w:r>
      <w:r w:rsidRPr="00962BE5">
        <w:rPr>
          <w:i/>
          <w:iCs/>
        </w:rPr>
        <w:t xml:space="preserve">/Rule </w:t>
      </w:r>
      <w:r>
        <w:rPr>
          <w:i/>
          <w:iCs/>
        </w:rPr>
        <w:t>2</w:t>
      </w:r>
      <w:r w:rsidRPr="00962BE5">
        <w:rPr>
          <w:i/>
          <w:iCs/>
        </w:rPr>
        <w:t xml:space="preserve"> </w:t>
      </w:r>
      <w:r>
        <w:rPr>
          <w:i/>
          <w:iCs/>
        </w:rPr>
        <w:t xml:space="preserve">/ </w:t>
      </w:r>
      <w:r w:rsidRPr="00962BE5">
        <w:rPr>
          <w:i/>
          <w:iCs/>
        </w:rPr>
        <w:t xml:space="preserve">Concept/Rule </w:t>
      </w:r>
      <w:r>
        <w:rPr>
          <w:i/>
          <w:iCs/>
        </w:rPr>
        <w:t>3. So at this point, ALL concepts have been proven.</w:t>
      </w:r>
    </w:p>
    <w:p w:rsidR="00F83989" w:rsidRPr="00417F6D" w:rsidRDefault="00F83989" w:rsidP="00856209">
      <w:pPr>
        <w:pStyle w:val="ListParagraph"/>
        <w:ind w:left="360"/>
      </w:pPr>
    </w:p>
    <w:p w:rsidR="00F83989" w:rsidRDefault="00F83989" w:rsidP="00C90456">
      <w:pPr>
        <w:pStyle w:val="ListParagraph"/>
        <w:numPr>
          <w:ilvl w:val="0"/>
          <w:numId w:val="2"/>
        </w:numPr>
      </w:pPr>
      <w:r>
        <w:t xml:space="preserve">State some of the concepts/rules that have not been proven if any.    </w:t>
      </w:r>
    </w:p>
    <w:p w:rsidR="00F83989" w:rsidRPr="00BA2C31" w:rsidRDefault="00F83989" w:rsidP="00BA2C31">
      <w:pPr>
        <w:pStyle w:val="ListParagraph"/>
        <w:ind w:left="0"/>
        <w:rPr>
          <w:i/>
          <w:iCs/>
        </w:rPr>
      </w:pPr>
      <w:r>
        <w:rPr>
          <w:i/>
          <w:iCs/>
        </w:rPr>
        <w:t>None that I can find.</w:t>
      </w:r>
    </w:p>
    <w:p w:rsidR="00F83989" w:rsidRPr="00417F6D" w:rsidRDefault="00F83989" w:rsidP="00BA2C31">
      <w:pPr>
        <w:pStyle w:val="ListParagraph"/>
        <w:ind w:left="0"/>
      </w:pPr>
    </w:p>
    <w:p w:rsidR="00F83989" w:rsidRPr="007428E0" w:rsidRDefault="00F83989" w:rsidP="00C90456">
      <w:pPr>
        <w:pStyle w:val="ListParagraph"/>
        <w:numPr>
          <w:ilvl w:val="0"/>
          <w:numId w:val="2"/>
        </w:numPr>
      </w:pPr>
      <w:r w:rsidRPr="00417F6D">
        <w:t>Write a program which contains two classes: Movie and CollectionMovie.  The program must illustrate all tasks that prove all concepts/rules stated in this lab.</w:t>
      </w:r>
    </w:p>
    <w:p w:rsidR="00F83989" w:rsidRPr="001879D9" w:rsidRDefault="00F83989" w:rsidP="00C90456">
      <w:pPr>
        <w:ind w:left="720"/>
        <w:rPr>
          <w:sz w:val="22"/>
          <w:szCs w:val="22"/>
        </w:rPr>
      </w:pPr>
      <w:r>
        <w:t xml:space="preserve">Save your program </w:t>
      </w:r>
      <w:r>
        <w:rPr>
          <w:b/>
          <w:bCs/>
          <w:sz w:val="22"/>
          <w:szCs w:val="22"/>
        </w:rPr>
        <w:t>Assessment4</w:t>
      </w:r>
      <w:r w:rsidRPr="00E61B4B">
        <w:rPr>
          <w:b/>
          <w:bCs/>
          <w:sz w:val="22"/>
          <w:szCs w:val="22"/>
        </w:rPr>
        <w:t>ProjectYourname.cpp</w:t>
      </w:r>
      <w:r>
        <w:rPr>
          <w:sz w:val="22"/>
          <w:szCs w:val="22"/>
        </w:rPr>
        <w:t xml:space="preserve">. </w:t>
      </w:r>
      <w:r>
        <w:t>Capture a screenshot of the program output after compiled.</w:t>
      </w:r>
    </w:p>
    <w:p w:rsidR="00F83989" w:rsidRPr="007428E0" w:rsidRDefault="00F83989" w:rsidP="00C90456">
      <w:pPr>
        <w:pStyle w:val="ListParagraph"/>
      </w:pPr>
    </w:p>
    <w:p w:rsidR="00F83989" w:rsidRPr="00DB1705" w:rsidRDefault="00F83989" w:rsidP="00C90456">
      <w:pPr>
        <w:ind w:firstLine="720"/>
      </w:pPr>
    </w:p>
    <w:p w:rsidR="00F83989" w:rsidRDefault="00F83989" w:rsidP="00C90456">
      <w:pPr>
        <w:rPr>
          <w:b/>
          <w:bCs/>
          <w:sz w:val="22"/>
          <w:szCs w:val="22"/>
        </w:rPr>
      </w:pPr>
      <w:r w:rsidRPr="006132E9">
        <w:rPr>
          <w:b/>
          <w:bCs/>
          <w:sz w:val="22"/>
          <w:szCs w:val="22"/>
        </w:rPr>
        <w:t xml:space="preserve">What </w:t>
      </w:r>
      <w:r>
        <w:rPr>
          <w:b/>
          <w:bCs/>
          <w:sz w:val="22"/>
          <w:szCs w:val="22"/>
        </w:rPr>
        <w:t>To Turn In</w:t>
      </w:r>
    </w:p>
    <w:p w:rsidR="00F83989" w:rsidRDefault="00F83989" w:rsidP="00C90456">
      <w:pPr>
        <w:ind w:firstLine="720"/>
        <w:rPr>
          <w:sz w:val="22"/>
          <w:szCs w:val="22"/>
        </w:rPr>
      </w:pPr>
      <w:r>
        <w:rPr>
          <w:sz w:val="22"/>
          <w:szCs w:val="22"/>
        </w:rPr>
        <w:t>Submit:</w:t>
      </w:r>
    </w:p>
    <w:p w:rsidR="00F83989" w:rsidRPr="006D0BBE" w:rsidRDefault="00F83989" w:rsidP="00C90456">
      <w:pPr>
        <w:ind w:firstLine="720"/>
        <w:rPr>
          <w:sz w:val="22"/>
          <w:szCs w:val="22"/>
        </w:rPr>
      </w:pPr>
      <w:r>
        <w:rPr>
          <w:sz w:val="22"/>
          <w:szCs w:val="22"/>
        </w:rPr>
        <w:t xml:space="preserve">      </w:t>
      </w:r>
      <w:r>
        <w:rPr>
          <w:b/>
          <w:bCs/>
        </w:rPr>
        <w:t>Lab4</w:t>
      </w:r>
      <w:r w:rsidRPr="00057FE6">
        <w:rPr>
          <w:b/>
          <w:bCs/>
        </w:rPr>
        <w:t xml:space="preserve">ResultYourname.doc </w:t>
      </w:r>
      <w:r>
        <w:t xml:space="preserve">and </w:t>
      </w:r>
      <w:r>
        <w:rPr>
          <w:b/>
          <w:bCs/>
          <w:sz w:val="22"/>
          <w:szCs w:val="22"/>
        </w:rPr>
        <w:t>Assessment4</w:t>
      </w:r>
      <w:r w:rsidRPr="00E61B4B">
        <w:rPr>
          <w:b/>
          <w:bCs/>
          <w:sz w:val="22"/>
          <w:szCs w:val="22"/>
        </w:rPr>
        <w:t>ProjectYourname.cpp</w:t>
      </w:r>
      <w:r>
        <w:rPr>
          <w:sz w:val="22"/>
          <w:szCs w:val="22"/>
        </w:rPr>
        <w:t xml:space="preserve"> </w:t>
      </w:r>
      <w:r>
        <w:t xml:space="preserve">            </w:t>
      </w:r>
    </w:p>
    <w:p w:rsidR="00F83989" w:rsidRPr="006D0BBE" w:rsidRDefault="00F83989" w:rsidP="00C90456">
      <w:pPr>
        <w:ind w:firstLine="720"/>
        <w:rPr>
          <w:sz w:val="22"/>
          <w:szCs w:val="22"/>
        </w:rPr>
      </w:pPr>
    </w:p>
    <w:p w:rsidR="00F83989" w:rsidRDefault="00F83989" w:rsidP="00C90456">
      <w:r>
        <w:t xml:space="preserve">          Grading Rubric:</w:t>
      </w:r>
    </w:p>
    <w:tbl>
      <w:tblPr>
        <w:tblpPr w:leftFromText="180" w:rightFromText="180" w:vertAnchor="text" w:horzAnchor="page" w:tblpX="2548"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48"/>
        <w:gridCol w:w="1933"/>
      </w:tblGrid>
      <w:tr w:rsidR="00F83989">
        <w:trPr>
          <w:trHeight w:val="219"/>
        </w:trPr>
        <w:tc>
          <w:tcPr>
            <w:tcW w:w="4248" w:type="dxa"/>
          </w:tcPr>
          <w:p w:rsidR="00F83989" w:rsidRDefault="00F83989" w:rsidP="00C90456">
            <w:r>
              <w:t>Lab4  Completion of Tasks 1- 7</w:t>
            </w:r>
          </w:p>
        </w:tc>
        <w:tc>
          <w:tcPr>
            <w:tcW w:w="1933" w:type="dxa"/>
          </w:tcPr>
          <w:p w:rsidR="00F83989" w:rsidRDefault="00F83989" w:rsidP="00C90456">
            <w:r>
              <w:t>7  points</w:t>
            </w:r>
          </w:p>
        </w:tc>
      </w:tr>
      <w:tr w:rsidR="00F83989">
        <w:trPr>
          <w:trHeight w:val="219"/>
        </w:trPr>
        <w:tc>
          <w:tcPr>
            <w:tcW w:w="4248" w:type="dxa"/>
          </w:tcPr>
          <w:p w:rsidR="00F83989" w:rsidRPr="00310F10" w:rsidRDefault="00F83989" w:rsidP="00C90456">
            <w:r>
              <w:rPr>
                <w:sz w:val="22"/>
                <w:szCs w:val="22"/>
              </w:rPr>
              <w:t>Assessment4</w:t>
            </w:r>
            <w:r w:rsidRPr="00310F10">
              <w:rPr>
                <w:sz w:val="22"/>
                <w:szCs w:val="22"/>
              </w:rPr>
              <w:t xml:space="preserve">ProjectYourname.cpp </w:t>
            </w:r>
          </w:p>
          <w:p w:rsidR="00F83989" w:rsidRPr="00310F10" w:rsidRDefault="00F83989" w:rsidP="00C90456">
            <w:r>
              <w:rPr>
                <w:sz w:val="22"/>
                <w:szCs w:val="22"/>
              </w:rPr>
              <w:t xml:space="preserve"> done in Task #8</w:t>
            </w:r>
            <w:r w:rsidRPr="00310F10">
              <w:rPr>
                <w:sz w:val="22"/>
                <w:szCs w:val="22"/>
              </w:rPr>
              <w:t xml:space="preserve"> </w:t>
            </w:r>
          </w:p>
          <w:p w:rsidR="00F83989" w:rsidRDefault="00F83989" w:rsidP="00C90456">
            <w:pPr>
              <w:pStyle w:val="ListParagraph"/>
              <w:numPr>
                <w:ilvl w:val="0"/>
                <w:numId w:val="1"/>
              </w:numPr>
            </w:pPr>
            <w:r>
              <w:t>The program runs.</w:t>
            </w:r>
          </w:p>
          <w:p w:rsidR="00F83989" w:rsidRPr="006548CC" w:rsidRDefault="00F83989" w:rsidP="00C90456">
            <w:pPr>
              <w:pStyle w:val="ListParagraph"/>
              <w:numPr>
                <w:ilvl w:val="0"/>
                <w:numId w:val="1"/>
              </w:numPr>
            </w:pPr>
            <w:r>
              <w:rPr>
                <w:rFonts w:ascii="Arial" w:hAnsi="Arial" w:cs="Arial"/>
                <w:sz w:val="20"/>
                <w:szCs w:val="20"/>
              </w:rPr>
              <w:t>The program proves Lab 4</w:t>
            </w:r>
            <w:r w:rsidRPr="00310F10">
              <w:rPr>
                <w:rFonts w:ascii="Arial" w:hAnsi="Arial" w:cs="Arial"/>
                <w:sz w:val="20"/>
                <w:szCs w:val="20"/>
              </w:rPr>
              <w:t xml:space="preserve"> Concept/Rule 1.</w:t>
            </w:r>
          </w:p>
          <w:p w:rsidR="00F83989" w:rsidRPr="006548CC" w:rsidRDefault="00F83989" w:rsidP="00C90456">
            <w:pPr>
              <w:pStyle w:val="ListParagraph"/>
              <w:numPr>
                <w:ilvl w:val="0"/>
                <w:numId w:val="1"/>
              </w:numPr>
            </w:pPr>
            <w:r>
              <w:rPr>
                <w:rFonts w:ascii="Arial" w:hAnsi="Arial" w:cs="Arial"/>
                <w:sz w:val="20"/>
                <w:szCs w:val="20"/>
              </w:rPr>
              <w:t>The program proves Lab 4</w:t>
            </w:r>
            <w:r w:rsidRPr="00310F10">
              <w:rPr>
                <w:rFonts w:ascii="Arial" w:hAnsi="Arial" w:cs="Arial"/>
                <w:sz w:val="20"/>
                <w:szCs w:val="20"/>
              </w:rPr>
              <w:t xml:space="preserve"> Concept/Rule 2.</w:t>
            </w:r>
          </w:p>
          <w:p w:rsidR="00F83989" w:rsidRPr="006548CC" w:rsidRDefault="00F83989" w:rsidP="00C90456">
            <w:pPr>
              <w:pStyle w:val="ListParagraph"/>
              <w:numPr>
                <w:ilvl w:val="0"/>
                <w:numId w:val="1"/>
              </w:numPr>
            </w:pPr>
            <w:r>
              <w:rPr>
                <w:rFonts w:ascii="Arial" w:hAnsi="Arial" w:cs="Arial"/>
                <w:sz w:val="20"/>
                <w:szCs w:val="20"/>
              </w:rPr>
              <w:t>The program proves Lab 4</w:t>
            </w:r>
            <w:r w:rsidRPr="00310F10">
              <w:rPr>
                <w:rFonts w:ascii="Arial" w:hAnsi="Arial" w:cs="Arial"/>
                <w:sz w:val="20"/>
                <w:szCs w:val="20"/>
              </w:rPr>
              <w:t xml:space="preserve"> Concept/Rule 3.</w:t>
            </w:r>
          </w:p>
          <w:p w:rsidR="00F83989" w:rsidRPr="00266709" w:rsidRDefault="00F83989" w:rsidP="00C90456">
            <w:pPr>
              <w:pStyle w:val="ListParagraph"/>
              <w:numPr>
                <w:ilvl w:val="0"/>
                <w:numId w:val="1"/>
              </w:numPr>
            </w:pPr>
            <w:r>
              <w:rPr>
                <w:rFonts w:ascii="Arial" w:hAnsi="Arial" w:cs="Arial"/>
                <w:sz w:val="20"/>
                <w:szCs w:val="20"/>
              </w:rPr>
              <w:t>The program proves Lab 4</w:t>
            </w:r>
            <w:r w:rsidRPr="00310F10">
              <w:rPr>
                <w:rFonts w:ascii="Arial" w:hAnsi="Arial" w:cs="Arial"/>
                <w:sz w:val="20"/>
                <w:szCs w:val="20"/>
              </w:rPr>
              <w:t xml:space="preserve"> Concept/Rule 4.</w:t>
            </w:r>
          </w:p>
          <w:p w:rsidR="00F83989" w:rsidRPr="00417F6D" w:rsidRDefault="00F83989" w:rsidP="00C90456">
            <w:pPr>
              <w:pStyle w:val="ListParagraph"/>
              <w:numPr>
                <w:ilvl w:val="0"/>
                <w:numId w:val="1"/>
              </w:numPr>
            </w:pPr>
            <w:r>
              <w:rPr>
                <w:rFonts w:ascii="Arial" w:hAnsi="Arial" w:cs="Arial"/>
                <w:sz w:val="20"/>
                <w:szCs w:val="20"/>
              </w:rPr>
              <w:t>The program proves Lab 4</w:t>
            </w:r>
            <w:r w:rsidRPr="00310F10">
              <w:rPr>
                <w:rFonts w:ascii="Arial" w:hAnsi="Arial" w:cs="Arial"/>
                <w:sz w:val="20"/>
                <w:szCs w:val="20"/>
              </w:rPr>
              <w:t xml:space="preserve"> Concept/Rule </w:t>
            </w:r>
            <w:r>
              <w:rPr>
                <w:rFonts w:ascii="Arial" w:hAnsi="Arial" w:cs="Arial"/>
                <w:sz w:val="20"/>
                <w:szCs w:val="20"/>
              </w:rPr>
              <w:t>5</w:t>
            </w:r>
            <w:r w:rsidRPr="00310F10">
              <w:rPr>
                <w:rFonts w:ascii="Arial" w:hAnsi="Arial" w:cs="Arial"/>
                <w:sz w:val="20"/>
                <w:szCs w:val="20"/>
              </w:rPr>
              <w:t>.</w:t>
            </w:r>
          </w:p>
          <w:p w:rsidR="00F83989" w:rsidRPr="00417F6D" w:rsidRDefault="00F83989" w:rsidP="00C90456">
            <w:pPr>
              <w:pStyle w:val="ListParagraph"/>
              <w:numPr>
                <w:ilvl w:val="0"/>
                <w:numId w:val="1"/>
              </w:numPr>
            </w:pPr>
            <w:r>
              <w:rPr>
                <w:rFonts w:ascii="Arial" w:hAnsi="Arial" w:cs="Arial"/>
                <w:sz w:val="20"/>
                <w:szCs w:val="20"/>
              </w:rPr>
              <w:t>The program proves Lab 4</w:t>
            </w:r>
            <w:r w:rsidRPr="00310F10">
              <w:rPr>
                <w:rFonts w:ascii="Arial" w:hAnsi="Arial" w:cs="Arial"/>
                <w:sz w:val="20"/>
                <w:szCs w:val="20"/>
              </w:rPr>
              <w:t xml:space="preserve"> Concept/Rule </w:t>
            </w:r>
            <w:r>
              <w:rPr>
                <w:rFonts w:ascii="Arial" w:hAnsi="Arial" w:cs="Arial"/>
                <w:sz w:val="20"/>
                <w:szCs w:val="20"/>
              </w:rPr>
              <w:t>6</w:t>
            </w:r>
            <w:r w:rsidRPr="00310F10">
              <w:rPr>
                <w:rFonts w:ascii="Arial" w:hAnsi="Arial" w:cs="Arial"/>
                <w:sz w:val="20"/>
                <w:szCs w:val="20"/>
              </w:rPr>
              <w:t>.</w:t>
            </w:r>
          </w:p>
          <w:p w:rsidR="00F83989" w:rsidRDefault="00F83989" w:rsidP="00C90456">
            <w:pPr>
              <w:pStyle w:val="ListParagraph"/>
              <w:ind w:left="165"/>
            </w:pPr>
          </w:p>
        </w:tc>
        <w:tc>
          <w:tcPr>
            <w:tcW w:w="1933" w:type="dxa"/>
          </w:tcPr>
          <w:p w:rsidR="00F83989" w:rsidRDefault="00F83989" w:rsidP="00C90456"/>
          <w:p w:rsidR="00F83989" w:rsidRDefault="00F83989" w:rsidP="00C90456"/>
          <w:p w:rsidR="00F83989" w:rsidRDefault="00F83989" w:rsidP="00C90456">
            <w:r>
              <w:t>3 points</w:t>
            </w:r>
          </w:p>
          <w:p w:rsidR="00F83989" w:rsidRDefault="00F83989" w:rsidP="00C90456"/>
          <w:p w:rsidR="00F83989" w:rsidRDefault="00F83989" w:rsidP="00C90456">
            <w:r>
              <w:t>2 Points</w:t>
            </w:r>
          </w:p>
          <w:p w:rsidR="00F83989" w:rsidRDefault="00F83989" w:rsidP="00C90456"/>
          <w:p w:rsidR="00F83989" w:rsidRDefault="00F83989" w:rsidP="00C90456">
            <w:r>
              <w:t>2 points</w:t>
            </w:r>
          </w:p>
          <w:p w:rsidR="00F83989" w:rsidRDefault="00F83989" w:rsidP="00C90456"/>
          <w:p w:rsidR="00F83989" w:rsidRDefault="00F83989" w:rsidP="00C90456">
            <w:r>
              <w:t>2 points</w:t>
            </w:r>
          </w:p>
          <w:p w:rsidR="00F83989" w:rsidRDefault="00F83989" w:rsidP="00C90456"/>
          <w:p w:rsidR="00F83989" w:rsidRDefault="00F83989" w:rsidP="00C90456">
            <w:r>
              <w:t>2 points</w:t>
            </w:r>
          </w:p>
          <w:p w:rsidR="00F83989" w:rsidRDefault="00F83989" w:rsidP="00C90456"/>
          <w:p w:rsidR="00F83989" w:rsidRDefault="00F83989" w:rsidP="00C90456">
            <w:r>
              <w:t>2 points</w:t>
            </w:r>
          </w:p>
        </w:tc>
      </w:tr>
    </w:tbl>
    <w:p w:rsidR="00F83989" w:rsidRDefault="00F83989" w:rsidP="00C90456">
      <w:pPr>
        <w:rPr>
          <w:b/>
          <w:bCs/>
          <w:color w:val="FF000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p w:rsidR="00F83989" w:rsidRDefault="00F83989" w:rsidP="00C90456">
      <w:pPr>
        <w:rPr>
          <w:rFonts w:ascii="Courier New" w:hAnsi="Courier New" w:cs="Courier New"/>
          <w:noProof/>
          <w:sz w:val="20"/>
          <w:szCs w:val="20"/>
        </w:rPr>
      </w:pPr>
    </w:p>
    <w:sectPr w:rsidR="00F83989" w:rsidSect="00E46CC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039F1"/>
    <w:multiLevelType w:val="hybridMultilevel"/>
    <w:tmpl w:val="4986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D79E3"/>
    <w:multiLevelType w:val="hybridMultilevel"/>
    <w:tmpl w:val="A934DC08"/>
    <w:lvl w:ilvl="0" w:tplc="82404460">
      <w:start w:val="4"/>
      <w:numFmt w:val="bullet"/>
      <w:lvlText w:val="-"/>
      <w:lvlJc w:val="left"/>
      <w:pPr>
        <w:ind w:left="525" w:hanging="360"/>
      </w:pPr>
      <w:rPr>
        <w:rFonts w:ascii="Times New Roman" w:eastAsia="Times New Roman" w:hAnsi="Times New Roman" w:hint="default"/>
      </w:rPr>
    </w:lvl>
    <w:lvl w:ilvl="1" w:tplc="04090003" w:tentative="1">
      <w:start w:val="1"/>
      <w:numFmt w:val="bullet"/>
      <w:lvlText w:val="o"/>
      <w:lvlJc w:val="left"/>
      <w:pPr>
        <w:ind w:left="1245" w:hanging="360"/>
      </w:pPr>
      <w:rPr>
        <w:rFonts w:ascii="Courier New" w:hAnsi="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cs="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cs="Wingdings" w:hint="default"/>
      </w:rPr>
    </w:lvl>
    <w:lvl w:ilvl="6" w:tplc="04090001" w:tentative="1">
      <w:start w:val="1"/>
      <w:numFmt w:val="bullet"/>
      <w:lvlText w:val=""/>
      <w:lvlJc w:val="left"/>
      <w:pPr>
        <w:ind w:left="4845" w:hanging="360"/>
      </w:pPr>
      <w:rPr>
        <w:rFonts w:ascii="Symbol" w:hAnsi="Symbol" w:cs="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60B7"/>
    <w:rsid w:val="00013153"/>
    <w:rsid w:val="00032AFA"/>
    <w:rsid w:val="00057FE6"/>
    <w:rsid w:val="00077514"/>
    <w:rsid w:val="000C5B4B"/>
    <w:rsid w:val="000C77F3"/>
    <w:rsid w:val="000D718A"/>
    <w:rsid w:val="000E61CF"/>
    <w:rsid w:val="000F1214"/>
    <w:rsid w:val="00125C7D"/>
    <w:rsid w:val="00135441"/>
    <w:rsid w:val="00175F24"/>
    <w:rsid w:val="001879D9"/>
    <w:rsid w:val="001E2BC4"/>
    <w:rsid w:val="0022025D"/>
    <w:rsid w:val="00251020"/>
    <w:rsid w:val="00253485"/>
    <w:rsid w:val="00266709"/>
    <w:rsid w:val="002709DE"/>
    <w:rsid w:val="0028451F"/>
    <w:rsid w:val="00294580"/>
    <w:rsid w:val="002B60B7"/>
    <w:rsid w:val="002C3DDB"/>
    <w:rsid w:val="002E2A11"/>
    <w:rsid w:val="003005F1"/>
    <w:rsid w:val="00310F10"/>
    <w:rsid w:val="00373FEE"/>
    <w:rsid w:val="003A31AD"/>
    <w:rsid w:val="00417F6D"/>
    <w:rsid w:val="00427118"/>
    <w:rsid w:val="00485600"/>
    <w:rsid w:val="004B4F68"/>
    <w:rsid w:val="004D324F"/>
    <w:rsid w:val="004D5B90"/>
    <w:rsid w:val="00503046"/>
    <w:rsid w:val="00523419"/>
    <w:rsid w:val="005236BC"/>
    <w:rsid w:val="005510D2"/>
    <w:rsid w:val="00562442"/>
    <w:rsid w:val="00590324"/>
    <w:rsid w:val="005A2397"/>
    <w:rsid w:val="005B4E5E"/>
    <w:rsid w:val="00606DD0"/>
    <w:rsid w:val="006132E9"/>
    <w:rsid w:val="00616D09"/>
    <w:rsid w:val="0063274D"/>
    <w:rsid w:val="006548CC"/>
    <w:rsid w:val="00655812"/>
    <w:rsid w:val="006D0BBE"/>
    <w:rsid w:val="006D1AB2"/>
    <w:rsid w:val="006E60D3"/>
    <w:rsid w:val="00733832"/>
    <w:rsid w:val="007428E0"/>
    <w:rsid w:val="00745C41"/>
    <w:rsid w:val="00752027"/>
    <w:rsid w:val="007531F7"/>
    <w:rsid w:val="007607DE"/>
    <w:rsid w:val="007847C3"/>
    <w:rsid w:val="007C7006"/>
    <w:rsid w:val="00803679"/>
    <w:rsid w:val="00856209"/>
    <w:rsid w:val="00926C78"/>
    <w:rsid w:val="00955506"/>
    <w:rsid w:val="00962BE5"/>
    <w:rsid w:val="009F09F4"/>
    <w:rsid w:val="00A21302"/>
    <w:rsid w:val="00A2220F"/>
    <w:rsid w:val="00A5317D"/>
    <w:rsid w:val="00A7475B"/>
    <w:rsid w:val="00A911FD"/>
    <w:rsid w:val="00AB40D6"/>
    <w:rsid w:val="00AC2244"/>
    <w:rsid w:val="00B62EF2"/>
    <w:rsid w:val="00BA2C31"/>
    <w:rsid w:val="00BB009A"/>
    <w:rsid w:val="00BB58EB"/>
    <w:rsid w:val="00BF0CCE"/>
    <w:rsid w:val="00BF7EF6"/>
    <w:rsid w:val="00C64710"/>
    <w:rsid w:val="00C90456"/>
    <w:rsid w:val="00CB432E"/>
    <w:rsid w:val="00D272B5"/>
    <w:rsid w:val="00D524E9"/>
    <w:rsid w:val="00D64921"/>
    <w:rsid w:val="00D72900"/>
    <w:rsid w:val="00DB1705"/>
    <w:rsid w:val="00DB2BD9"/>
    <w:rsid w:val="00E0278A"/>
    <w:rsid w:val="00E23DD6"/>
    <w:rsid w:val="00E46CC2"/>
    <w:rsid w:val="00E60DAC"/>
    <w:rsid w:val="00E61A76"/>
    <w:rsid w:val="00E61B4B"/>
    <w:rsid w:val="00EC11AE"/>
    <w:rsid w:val="00ED216B"/>
    <w:rsid w:val="00F11C11"/>
    <w:rsid w:val="00F37EED"/>
    <w:rsid w:val="00F8398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56"/>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04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176</TotalTime>
  <Pages>5</Pages>
  <Words>1141</Words>
  <Characters>6509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 Topic:  Inheritance represents “Is a Relationship”</dc:title>
  <dc:subject/>
  <dc:creator>Ken Wagner</dc:creator>
  <cp:keywords/>
  <dc:description/>
  <cp:lastModifiedBy>Ken Wagner</cp:lastModifiedBy>
  <cp:revision>5</cp:revision>
  <dcterms:created xsi:type="dcterms:W3CDTF">2010-08-11T17:40:00Z</dcterms:created>
  <dcterms:modified xsi:type="dcterms:W3CDTF">2010-08-12T18:34:00Z</dcterms:modified>
</cp:coreProperties>
</file>