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99" w:rsidRDefault="00337E99" w:rsidP="006548AD">
      <w:r w:rsidRPr="009D6B49">
        <w:rPr>
          <w:b/>
          <w:bCs/>
        </w:rPr>
        <w:t>Lab</w:t>
      </w:r>
      <w:r>
        <w:rPr>
          <w:b/>
          <w:bCs/>
        </w:rPr>
        <w:t>8</w:t>
      </w:r>
      <w:r w:rsidRPr="009D6B49">
        <w:rPr>
          <w:b/>
          <w:bCs/>
        </w:rPr>
        <w:t>Result</w:t>
      </w:r>
      <w:r>
        <w:rPr>
          <w:b/>
          <w:bCs/>
        </w:rPr>
        <w:t>KenWagner</w:t>
      </w:r>
      <w:r w:rsidRPr="009D6B49">
        <w:rPr>
          <w:b/>
          <w:bCs/>
        </w:rPr>
        <w:t>.doc.</w:t>
      </w:r>
      <w:r>
        <w:t xml:space="preserve">  Use the file to save your answers to questions and/or work accomplished below each corresponding numbered task.   </w:t>
      </w:r>
    </w:p>
    <w:p w:rsidR="00337E99" w:rsidRDefault="00337E99" w:rsidP="006548AD">
      <w:pPr>
        <w:rPr>
          <w:b/>
          <w:bCs/>
          <w:color w:val="FF0000"/>
        </w:rPr>
      </w:pPr>
    </w:p>
    <w:p w:rsidR="00337E99" w:rsidRDefault="00337E99" w:rsidP="006548A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Lab8 Topic:  “Non-Polymorphism, Polymorphism and Virtual Functions, Why </w:t>
      </w:r>
    </w:p>
    <w:p w:rsidR="00337E99" w:rsidRDefault="00337E99" w:rsidP="006548A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using polymorphism?”</w:t>
      </w:r>
    </w:p>
    <w:p w:rsidR="00337E99" w:rsidRPr="002C3DDB" w:rsidRDefault="00337E99" w:rsidP="006548AD">
      <w:pPr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1</w:t>
      </w:r>
      <w:r>
        <w:t xml:space="preserve">:  A base class and derived class(es) can have same function 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names. </w:t>
      </w:r>
    </w:p>
    <w:p w:rsidR="00337E99" w:rsidRDefault="00337E99" w:rsidP="006548AD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2</w:t>
      </w:r>
      <w:r>
        <w:t>:  A non-polymorphic program uses static binding which happens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at compile time to call a base-class member function that has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the same member function name as defined in a derived class.</w:t>
      </w:r>
    </w:p>
    <w:p w:rsidR="00337E99" w:rsidRDefault="00337E99" w:rsidP="006548AD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3</w:t>
      </w:r>
      <w:r>
        <w:t>:</w:t>
      </w:r>
      <w:r w:rsidRPr="00624F1E">
        <w:t xml:space="preserve"> </w:t>
      </w:r>
      <w:r>
        <w:t xml:space="preserve"> A polymorphic program uses dynamic binding which happens 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at run time to call a common member function name that is</w:t>
      </w:r>
    </w:p>
    <w:p w:rsidR="00337E99" w:rsidRDefault="00337E99" w:rsidP="006548AD">
      <w:pPr>
        <w:ind w:left="2160"/>
      </w:pPr>
      <w:r>
        <w:t xml:space="preserve">      defined in the base class and derived classes.   </w:t>
      </w:r>
    </w:p>
    <w:p w:rsidR="00337E99" w:rsidRDefault="00337E99" w:rsidP="006548AD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4</w:t>
      </w:r>
      <w:r>
        <w:t>:</w:t>
      </w:r>
      <w:r w:rsidRPr="00624F1E">
        <w:t xml:space="preserve"> </w:t>
      </w:r>
      <w:r>
        <w:t xml:space="preserve"> To make a program polymorphic, the base class must have a 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virtual function and its name must be the same name as defined 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 in derived classes.  </w:t>
      </w:r>
    </w:p>
    <w:p w:rsidR="00337E99" w:rsidRDefault="00337E99" w:rsidP="006548AD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5</w:t>
      </w:r>
      <w:r>
        <w:t xml:space="preserve">:   To make the base class to be an abstract class, a pure virtual 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must be declared by assigning 0 to it. The pure virtual function 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should not be implemented in the base class, but it must be </w:t>
      </w:r>
    </w:p>
    <w:p w:rsidR="00337E99" w:rsidRDefault="00337E99" w:rsidP="006548AD">
      <w:pPr>
        <w:ind w:firstLine="720"/>
      </w:pPr>
      <w:r>
        <w:tab/>
      </w:r>
      <w:r>
        <w:tab/>
        <w:t xml:space="preserve">      declared and defined/implemented in derived class(es) </w:t>
      </w:r>
    </w:p>
    <w:p w:rsidR="00337E99" w:rsidRDefault="00337E99" w:rsidP="006548AD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6</w:t>
      </w:r>
      <w:r>
        <w:t>:  An object of an abstract class cannot be instantiated.</w:t>
      </w:r>
    </w:p>
    <w:p w:rsidR="00337E99" w:rsidRDefault="00337E99" w:rsidP="006548AD">
      <w:pPr>
        <w:ind w:firstLine="720"/>
      </w:pPr>
    </w:p>
    <w:p w:rsidR="00337E99" w:rsidRDefault="00337E99" w:rsidP="006548AD">
      <w:pPr>
        <w:rPr>
          <w:b/>
          <w:bCs/>
        </w:rPr>
      </w:pPr>
      <w:r w:rsidRPr="00B62EF2">
        <w:rPr>
          <w:b/>
          <w:bCs/>
        </w:rPr>
        <w:t>Your Tasks:</w:t>
      </w:r>
    </w:p>
    <w:p w:rsidR="00337E99" w:rsidRDefault="00337E99" w:rsidP="006548AD">
      <w:pPr>
        <w:numPr>
          <w:ilvl w:val="0"/>
          <w:numId w:val="2"/>
        </w:numPr>
      </w:pPr>
      <w:r>
        <w:t>Compile the following program, Lab8Program1.cpp. Display a screenshot of the program output.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Animal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Animal()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who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 Human"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displayID();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who;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Animal::displayID()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cout&lt;&lt; who &lt;&lt; endl;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Cat 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Animal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Cat()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me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am a CAT!!!"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displayID();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me;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Cat::displayID()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cout&lt;&lt; me &lt;&lt; endl;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Dog 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Animal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Dog()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me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am a DOG!!!"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displayID();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me;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Dog::displayID()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cout&lt;&lt; me &lt;&lt; endl;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 regular function for the main.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PrintID( Animal &amp;);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 prototype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//Process Animal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Animal anyThing;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PrintID(anyThing);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//Process a cat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Cat  catObj;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PrintID(catObj);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call the PrintID that calls a memberfunction displayID.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//Process a dog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Dog  dogObj;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PrintID(dogObj);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cin.ignore();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cin.get();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PrintID( Animal &amp;object)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 definition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object.displayID();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37E99" w:rsidRDefault="00337E99" w:rsidP="006548AD">
      <w:pPr>
        <w:ind w:left="720"/>
      </w:pPr>
    </w:p>
    <w:p w:rsidR="00337E99" w:rsidRDefault="00337E99" w:rsidP="006548AD">
      <w:pPr>
        <w:numPr>
          <w:ilvl w:val="0"/>
          <w:numId w:val="2"/>
        </w:numPr>
      </w:pPr>
      <w:r>
        <w:t>Based on Task #1 done,  are some concepts and rules proven?  Which ones?  Explain.</w:t>
      </w:r>
    </w:p>
    <w:p w:rsidR="00337E99" w:rsidRDefault="00337E99" w:rsidP="00B84474">
      <w:pPr>
        <w:ind w:left="720"/>
        <w:rPr>
          <w:i/>
          <w:iCs/>
        </w:rPr>
      </w:pPr>
      <w:r>
        <w:rPr>
          <w:i/>
          <w:iCs/>
        </w:rPr>
        <w:t>Concept 1 is proven because the function void PrintID is used with different parameters by different objects.</w:t>
      </w:r>
    </w:p>
    <w:p w:rsidR="00337E99" w:rsidRDefault="00337E99" w:rsidP="00B84474">
      <w:pPr>
        <w:ind w:left="720"/>
        <w:rPr>
          <w:i/>
          <w:iCs/>
        </w:rPr>
      </w:pPr>
    </w:p>
    <w:p w:rsidR="00337E99" w:rsidRDefault="00337E99" w:rsidP="00B44EE1">
      <w:pPr>
        <w:ind w:left="720"/>
        <w:rPr>
          <w:i/>
          <w:iCs/>
        </w:rPr>
      </w:pPr>
      <w:r>
        <w:rPr>
          <w:i/>
          <w:iCs/>
        </w:rPr>
        <w:t>Concept 2 is proven because the argument of PrintID function will only refer to each class according to the compiler.</w:t>
      </w:r>
    </w:p>
    <w:p w:rsidR="00337E99" w:rsidRDefault="00337E99" w:rsidP="00B84474">
      <w:pPr>
        <w:ind w:left="720"/>
        <w:rPr>
          <w:i/>
          <w:iCs/>
        </w:rPr>
      </w:pPr>
    </w:p>
    <w:p w:rsidR="00337E99" w:rsidRPr="00B84474" w:rsidRDefault="00337E99" w:rsidP="00B84474">
      <w:pPr>
        <w:ind w:left="720"/>
        <w:rPr>
          <w:i/>
          <w:iCs/>
        </w:rPr>
      </w:pPr>
    </w:p>
    <w:p w:rsidR="00337E99" w:rsidRDefault="00337E99" w:rsidP="00FA7CE8"/>
    <w:p w:rsidR="00337E99" w:rsidRDefault="00337E99" w:rsidP="006548AD">
      <w:pPr>
        <w:numPr>
          <w:ilvl w:val="0"/>
          <w:numId w:val="2"/>
        </w:numPr>
      </w:pPr>
      <w:r>
        <w:t>Compile the following program, Lab8Program2.cpp. Display a screenshot of the program output</w:t>
      </w:r>
    </w:p>
    <w:p w:rsidR="00337E99" w:rsidRDefault="00337E99" w:rsidP="006548AD">
      <w:pPr>
        <w:ind w:left="720"/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Animal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Animal()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who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 Human"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displayID() = 0;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pure virtual function. This makes the Animal class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 Abstract class.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numlegs();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~Animal()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"Virtual destructor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who;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Animal::displayID()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cout&lt;&lt; who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Animal::numlegs()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Cat 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Animal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me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am a CAT!!!"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~Cat()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"Virtual destructor in Cat 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displayID();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numlegs();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me;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end class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Cat::displayID()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cout&lt;&lt; me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Cat::numlegs()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4;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Bird 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Animal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Bird()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me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am a Bird!!!"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~Bird()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"Virtual destructor in Bird 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displayID();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numlegs();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me;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Bird::displayID()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cout&lt;&lt; me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Bird::numlegs()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2;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Dog 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Animal  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Dog()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me 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 am a DOG!!!"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~Dog()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"Virtual destructor in Dog ."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displayID();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numlegs();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me;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Dog::displayID()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 cout&lt;&lt; me 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Dog::numlegs()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4;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 regular function for the main.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PrintID( Animal &amp;);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 prototype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//Process Animal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//Animal anyThing;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//Process a cat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Cat  catObj;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PrintID(catObj);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call the PrintID that calls a member function displayID.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//Process a dog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Dog  dogObj;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PrintID(dogObj);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cin.ignore();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cin.get();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PrintID( Animal &amp;object)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 definition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object.displayID();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"Legs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object.numlegs()&lt;&lt; endl;</w:t>
      </w:r>
    </w:p>
    <w:p w:rsidR="00337E99" w:rsidRDefault="00337E99" w:rsidP="006548A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7E99" w:rsidRDefault="00337E99" w:rsidP="006548AD">
      <w:pPr>
        <w:ind w:left="720"/>
      </w:pPr>
    </w:p>
    <w:p w:rsidR="00337E99" w:rsidRPr="00EE73DF" w:rsidRDefault="00337E99" w:rsidP="006548AD">
      <w:pPr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t>Based on Task #3 done, are some concepts and rules proven?  Which ones?  Explain.</w:t>
      </w:r>
    </w:p>
    <w:p w:rsidR="00337E99" w:rsidRDefault="00337E99" w:rsidP="00EE73DF">
      <w:pPr>
        <w:pStyle w:val="ListParagraph"/>
        <w:rPr>
          <w:i/>
          <w:iCs/>
        </w:rPr>
      </w:pPr>
      <w:r w:rsidRPr="00EE73DF">
        <w:rPr>
          <w:i/>
          <w:iCs/>
        </w:rPr>
        <w:t>Concept 1 is proven because the function void PrintID is used with different parameters by different objects.</w:t>
      </w:r>
    </w:p>
    <w:p w:rsidR="00337E99" w:rsidRDefault="00337E99" w:rsidP="00EE73DF">
      <w:pPr>
        <w:pStyle w:val="ListParagraph"/>
        <w:rPr>
          <w:i/>
          <w:iCs/>
        </w:rPr>
      </w:pPr>
    </w:p>
    <w:p w:rsidR="00337E99" w:rsidRDefault="00337E99" w:rsidP="00EE73DF">
      <w:pPr>
        <w:pStyle w:val="ListParagraph"/>
        <w:rPr>
          <w:i/>
          <w:iCs/>
        </w:rPr>
      </w:pPr>
      <w:r w:rsidRPr="00EE73DF">
        <w:rPr>
          <w:i/>
          <w:iCs/>
        </w:rPr>
        <w:t xml:space="preserve">Concept </w:t>
      </w:r>
      <w:r>
        <w:rPr>
          <w:i/>
          <w:iCs/>
        </w:rPr>
        <w:t>3</w:t>
      </w:r>
      <w:r w:rsidRPr="00EE73DF">
        <w:rPr>
          <w:i/>
          <w:iCs/>
        </w:rPr>
        <w:t xml:space="preserve"> is proven because</w:t>
      </w:r>
      <w:r>
        <w:rPr>
          <w:i/>
          <w:iCs/>
        </w:rPr>
        <w:t xml:space="preserve"> it uses dynamic binding to call a member function defined in class Animal. </w:t>
      </w:r>
    </w:p>
    <w:p w:rsidR="00337E99" w:rsidRDefault="00337E99" w:rsidP="00EE73DF">
      <w:pPr>
        <w:pStyle w:val="ListParagraph"/>
        <w:rPr>
          <w:i/>
          <w:iCs/>
        </w:rPr>
      </w:pPr>
    </w:p>
    <w:p w:rsidR="00337E99" w:rsidRDefault="00337E99" w:rsidP="00F96934">
      <w:pPr>
        <w:pStyle w:val="ListParagraph"/>
        <w:rPr>
          <w:i/>
          <w:iCs/>
        </w:rPr>
      </w:pPr>
      <w:r w:rsidRPr="00EE73DF">
        <w:rPr>
          <w:i/>
          <w:iCs/>
        </w:rPr>
        <w:t xml:space="preserve">Concept </w:t>
      </w:r>
      <w:r>
        <w:rPr>
          <w:i/>
          <w:iCs/>
        </w:rPr>
        <w:t>4</w:t>
      </w:r>
      <w:r w:rsidRPr="00EE73DF">
        <w:rPr>
          <w:i/>
          <w:iCs/>
        </w:rPr>
        <w:t xml:space="preserve"> is proven because</w:t>
      </w:r>
      <w:r>
        <w:rPr>
          <w:i/>
          <w:iCs/>
        </w:rPr>
        <w:t xml:space="preserve"> the base class has called function “virtual void PrintID () =0;” and since it is also in the derived classes, it is polymorphic. </w:t>
      </w:r>
    </w:p>
    <w:p w:rsidR="00337E99" w:rsidRDefault="00337E99" w:rsidP="00EE73DF">
      <w:pPr>
        <w:pStyle w:val="ListParagraph"/>
        <w:rPr>
          <w:i/>
          <w:iCs/>
        </w:rPr>
      </w:pPr>
    </w:p>
    <w:p w:rsidR="00337E99" w:rsidRDefault="00337E99" w:rsidP="00EE73DF">
      <w:pPr>
        <w:pStyle w:val="ListParagraph"/>
        <w:rPr>
          <w:i/>
          <w:iCs/>
        </w:rPr>
      </w:pPr>
      <w:r w:rsidRPr="00EE73DF">
        <w:rPr>
          <w:i/>
          <w:iCs/>
        </w:rPr>
        <w:t>Concept</w:t>
      </w:r>
      <w:r>
        <w:rPr>
          <w:i/>
          <w:iCs/>
        </w:rPr>
        <w:t xml:space="preserve"> 5</w:t>
      </w:r>
      <w:r w:rsidRPr="00EE73DF">
        <w:rPr>
          <w:i/>
          <w:iCs/>
        </w:rPr>
        <w:t xml:space="preserve"> is proven because</w:t>
      </w:r>
      <w:r>
        <w:rPr>
          <w:i/>
          <w:iCs/>
        </w:rPr>
        <w:t xml:space="preserve"> the base class has called function “virtual void PrintID () =0;”</w:t>
      </w:r>
    </w:p>
    <w:p w:rsidR="00337E99" w:rsidRDefault="00337E99" w:rsidP="00F96934">
      <w:pPr>
        <w:pStyle w:val="ListParagraph"/>
        <w:rPr>
          <w:i/>
          <w:iCs/>
        </w:rPr>
      </w:pPr>
    </w:p>
    <w:p w:rsidR="00337E99" w:rsidRDefault="00337E99" w:rsidP="008618DB">
      <w:pPr>
        <w:pStyle w:val="ListParagraph"/>
        <w:rPr>
          <w:i/>
          <w:iCs/>
        </w:rPr>
      </w:pPr>
      <w:r w:rsidRPr="00EE73DF">
        <w:rPr>
          <w:i/>
          <w:iCs/>
        </w:rPr>
        <w:t>Concept</w:t>
      </w:r>
      <w:r>
        <w:rPr>
          <w:i/>
          <w:iCs/>
        </w:rPr>
        <w:t xml:space="preserve"> 6</w:t>
      </w:r>
      <w:r w:rsidRPr="00EE73DF">
        <w:rPr>
          <w:i/>
          <w:iCs/>
        </w:rPr>
        <w:t xml:space="preserve"> is proven because</w:t>
      </w:r>
      <w:r>
        <w:rPr>
          <w:i/>
          <w:iCs/>
        </w:rPr>
        <w:t xml:space="preserve"> if you comment out the code “ /</w:t>
      </w:r>
      <w:r w:rsidRPr="008618DB">
        <w:rPr>
          <w:i/>
          <w:iCs/>
        </w:rPr>
        <w:t>/void displayID();</w:t>
      </w:r>
      <w:r>
        <w:rPr>
          <w:i/>
          <w:iCs/>
        </w:rPr>
        <w:t>”</w:t>
      </w:r>
    </w:p>
    <w:p w:rsidR="00337E99" w:rsidRPr="00EE73DF" w:rsidRDefault="00337E99" w:rsidP="008618DB">
      <w:pPr>
        <w:pStyle w:val="ListParagraph"/>
        <w:rPr>
          <w:i/>
          <w:iCs/>
        </w:rPr>
      </w:pPr>
      <w:r>
        <w:rPr>
          <w:i/>
          <w:iCs/>
        </w:rPr>
        <w:t xml:space="preserve">The compiler cannot substantiate “cat” because it cannot override the virtual function. </w:t>
      </w:r>
    </w:p>
    <w:p w:rsidR="00337E99" w:rsidRPr="00EE73DF" w:rsidRDefault="00337E99" w:rsidP="00EE73DF">
      <w:pPr>
        <w:pStyle w:val="ListParagraph"/>
        <w:rPr>
          <w:i/>
          <w:iCs/>
        </w:rPr>
      </w:pPr>
    </w:p>
    <w:p w:rsidR="00337E99" w:rsidRPr="00AC5E2E" w:rsidRDefault="00337E99" w:rsidP="006548A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37E99" w:rsidRDefault="00337E99" w:rsidP="006548AD">
      <w:pPr>
        <w:numPr>
          <w:ilvl w:val="0"/>
          <w:numId w:val="2"/>
        </w:numPr>
      </w:pPr>
      <w:r>
        <w:t xml:space="preserve">Uncomment the statement </w:t>
      </w:r>
      <w:r w:rsidRPr="00AC5E2E">
        <w:rPr>
          <w:rFonts w:ascii="Courier New" w:hAnsi="Courier New" w:cs="Courier New"/>
          <w:noProof/>
          <w:color w:val="008000"/>
          <w:sz w:val="20"/>
          <w:szCs w:val="20"/>
        </w:rPr>
        <w:t>//Animal anyThing;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>
        <w:t>in the main ( ). Compile and run to see an error message.  What does it say?   What concept is proven?</w:t>
      </w:r>
    </w:p>
    <w:p w:rsidR="00337E99" w:rsidRDefault="00337E99" w:rsidP="008618DB">
      <w:pPr>
        <w:ind w:left="720"/>
      </w:pPr>
      <w:r>
        <w:t>&gt;&gt;</w:t>
      </w:r>
    </w:p>
    <w:p w:rsidR="00337E99" w:rsidRDefault="00337E99" w:rsidP="008618DB">
      <w:pPr>
        <w:ind w:left="720"/>
      </w:pPr>
      <w:r w:rsidRPr="008618DB">
        <w:t>Error</w:t>
      </w:r>
      <w:r w:rsidRPr="008618DB">
        <w:tab/>
        <w:t>1</w:t>
      </w:r>
      <w:r w:rsidRPr="008618DB">
        <w:tab/>
        <w:t>error C2259: 'Animal' : cannot instantiate abstract class</w:t>
      </w:r>
    </w:p>
    <w:p w:rsidR="00337E99" w:rsidRDefault="00337E99" w:rsidP="008618DB">
      <w:pPr>
        <w:ind w:left="720"/>
      </w:pPr>
      <w:r>
        <w:t>&lt;&lt;</w:t>
      </w:r>
    </w:p>
    <w:p w:rsidR="00337E99" w:rsidRPr="008618DB" w:rsidRDefault="00337E99" w:rsidP="008618DB">
      <w:pPr>
        <w:ind w:left="720"/>
        <w:rPr>
          <w:i/>
          <w:iCs/>
        </w:rPr>
      </w:pPr>
      <w:r w:rsidRPr="008618DB">
        <w:rPr>
          <w:i/>
          <w:iCs/>
        </w:rPr>
        <w:t>That animal is not a derived class and cannot override the virtual function.</w:t>
      </w:r>
    </w:p>
    <w:p w:rsidR="00337E99" w:rsidRDefault="00337E99" w:rsidP="008618DB">
      <w:pPr>
        <w:ind w:left="720"/>
      </w:pPr>
    </w:p>
    <w:p w:rsidR="00337E99" w:rsidRDefault="00337E99" w:rsidP="008618DB">
      <w:pPr>
        <w:ind w:left="720"/>
      </w:pPr>
    </w:p>
    <w:p w:rsidR="00337E99" w:rsidRDefault="00337E99" w:rsidP="006548AD">
      <w:pPr>
        <w:numPr>
          <w:ilvl w:val="0"/>
          <w:numId w:val="2"/>
        </w:numPr>
      </w:pPr>
      <w:r>
        <w:t xml:space="preserve">Write a program that proves all concepts and rules of this lab.  Use two classes: Person class, and Student class.  Name your program </w:t>
      </w:r>
      <w:r>
        <w:rPr>
          <w:b/>
          <w:bCs/>
          <w:sz w:val="22"/>
          <w:szCs w:val="22"/>
        </w:rPr>
        <w:t>Assessment8</w:t>
      </w:r>
      <w:r w:rsidRPr="00E61B4B">
        <w:rPr>
          <w:b/>
          <w:bCs/>
          <w:sz w:val="22"/>
          <w:szCs w:val="22"/>
        </w:rPr>
        <w:t>ProjectYourname.cpp</w:t>
      </w:r>
      <w:r>
        <w:rPr>
          <w:sz w:val="22"/>
          <w:szCs w:val="22"/>
        </w:rPr>
        <w:t xml:space="preserve"> </w:t>
      </w:r>
      <w:r>
        <w:t xml:space="preserve">.  Display a screenshot of the program output.  </w:t>
      </w:r>
    </w:p>
    <w:p w:rsidR="00337E99" w:rsidRDefault="00337E99" w:rsidP="006548AD">
      <w:r>
        <w:t xml:space="preserve">  </w:t>
      </w:r>
    </w:p>
    <w:p w:rsidR="00337E99" w:rsidRDefault="00337E99" w:rsidP="006548AD">
      <w:pPr>
        <w:rPr>
          <w:b/>
          <w:bCs/>
          <w:sz w:val="22"/>
          <w:szCs w:val="22"/>
        </w:rPr>
      </w:pPr>
      <w:r>
        <w:t xml:space="preserve"> </w:t>
      </w:r>
      <w:r w:rsidRPr="006132E9">
        <w:rPr>
          <w:b/>
          <w:bCs/>
          <w:sz w:val="22"/>
          <w:szCs w:val="22"/>
        </w:rPr>
        <w:t xml:space="preserve">What </w:t>
      </w:r>
      <w:r>
        <w:rPr>
          <w:b/>
          <w:bCs/>
          <w:sz w:val="22"/>
          <w:szCs w:val="22"/>
        </w:rPr>
        <w:t>To Turn In</w:t>
      </w:r>
    </w:p>
    <w:p w:rsidR="00337E99" w:rsidRDefault="00337E99" w:rsidP="006548AD">
      <w:pPr>
        <w:ind w:firstLine="720"/>
        <w:rPr>
          <w:sz w:val="22"/>
          <w:szCs w:val="22"/>
        </w:rPr>
      </w:pPr>
      <w:r>
        <w:rPr>
          <w:sz w:val="22"/>
          <w:szCs w:val="22"/>
        </w:rPr>
        <w:t>Submit:</w:t>
      </w:r>
    </w:p>
    <w:p w:rsidR="00337E99" w:rsidRPr="006D0BBE" w:rsidRDefault="00337E99" w:rsidP="006548AD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b/>
          <w:bCs/>
        </w:rPr>
        <w:t>Lab8</w:t>
      </w:r>
      <w:r w:rsidRPr="00057FE6">
        <w:rPr>
          <w:b/>
          <w:bCs/>
        </w:rPr>
        <w:t xml:space="preserve">ResultYourname.doc </w:t>
      </w:r>
      <w:r>
        <w:t xml:space="preserve">and </w:t>
      </w:r>
      <w:r>
        <w:rPr>
          <w:b/>
          <w:bCs/>
          <w:sz w:val="22"/>
          <w:szCs w:val="22"/>
        </w:rPr>
        <w:t>Assessment8</w:t>
      </w:r>
      <w:r w:rsidRPr="00E61B4B">
        <w:rPr>
          <w:b/>
          <w:bCs/>
          <w:sz w:val="22"/>
          <w:szCs w:val="22"/>
        </w:rPr>
        <w:t>ProjectYourname.cpp</w:t>
      </w:r>
      <w:r>
        <w:rPr>
          <w:sz w:val="22"/>
          <w:szCs w:val="22"/>
        </w:rPr>
        <w:t xml:space="preserve"> </w:t>
      </w:r>
      <w:r>
        <w:t xml:space="preserve">            </w:t>
      </w:r>
    </w:p>
    <w:p w:rsidR="00337E99" w:rsidRDefault="00337E99" w:rsidP="006548AD">
      <w:r>
        <w:t xml:space="preserve">          Grading Rubric:</w:t>
      </w:r>
    </w:p>
    <w:tbl>
      <w:tblPr>
        <w:tblpPr w:leftFromText="180" w:rightFromText="180" w:vertAnchor="text" w:horzAnchor="page" w:tblpX="2548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48"/>
        <w:gridCol w:w="1933"/>
      </w:tblGrid>
      <w:tr w:rsidR="00337E99">
        <w:trPr>
          <w:trHeight w:val="219"/>
        </w:trPr>
        <w:tc>
          <w:tcPr>
            <w:tcW w:w="4248" w:type="dxa"/>
          </w:tcPr>
          <w:p w:rsidR="00337E99" w:rsidRDefault="00337E99" w:rsidP="00AE1202">
            <w:r>
              <w:t>Lab8  Completion of Tasks 1- 5</w:t>
            </w:r>
          </w:p>
        </w:tc>
        <w:tc>
          <w:tcPr>
            <w:tcW w:w="1933" w:type="dxa"/>
          </w:tcPr>
          <w:p w:rsidR="00337E99" w:rsidRDefault="00337E99" w:rsidP="00AE1202">
            <w:r>
              <w:t>10  points</w:t>
            </w:r>
          </w:p>
        </w:tc>
      </w:tr>
      <w:tr w:rsidR="00337E99">
        <w:trPr>
          <w:trHeight w:val="219"/>
        </w:trPr>
        <w:tc>
          <w:tcPr>
            <w:tcW w:w="4248" w:type="dxa"/>
          </w:tcPr>
          <w:p w:rsidR="00337E99" w:rsidRPr="00310F10" w:rsidRDefault="00337E99" w:rsidP="00AE1202">
            <w:r>
              <w:rPr>
                <w:sz w:val="22"/>
                <w:szCs w:val="22"/>
              </w:rPr>
              <w:t>Assessment8</w:t>
            </w:r>
            <w:r w:rsidRPr="00310F10">
              <w:rPr>
                <w:sz w:val="22"/>
                <w:szCs w:val="22"/>
              </w:rPr>
              <w:t xml:space="preserve">ProjectYourname.cpp </w:t>
            </w:r>
          </w:p>
          <w:p w:rsidR="00337E99" w:rsidRPr="00310F10" w:rsidRDefault="00337E99" w:rsidP="00AE1202">
            <w:r>
              <w:rPr>
                <w:sz w:val="22"/>
                <w:szCs w:val="22"/>
              </w:rPr>
              <w:t xml:space="preserve"> done in Task #6</w:t>
            </w:r>
            <w:r w:rsidRPr="00310F10">
              <w:rPr>
                <w:sz w:val="22"/>
                <w:szCs w:val="22"/>
              </w:rPr>
              <w:t xml:space="preserve"> </w:t>
            </w:r>
          </w:p>
          <w:p w:rsidR="00337E99" w:rsidRDefault="00337E99" w:rsidP="006548AD">
            <w:pPr>
              <w:pStyle w:val="ListParagraph"/>
              <w:numPr>
                <w:ilvl w:val="0"/>
                <w:numId w:val="1"/>
              </w:numPr>
            </w:pPr>
            <w:r>
              <w:t>The program runs.</w:t>
            </w:r>
          </w:p>
          <w:p w:rsidR="00337E99" w:rsidRPr="006548CC" w:rsidRDefault="00337E99" w:rsidP="006548AD">
            <w:pPr>
              <w:pStyle w:val="ListParagraph"/>
              <w:numPr>
                <w:ilvl w:val="0"/>
                <w:numId w:val="1"/>
              </w:numPr>
            </w:pPr>
            <w:r w:rsidRPr="00750AFE">
              <w:rPr>
                <w:rFonts w:ascii="Arial" w:hAnsi="Arial" w:cs="Arial"/>
                <w:sz w:val="20"/>
                <w:szCs w:val="20"/>
              </w:rPr>
              <w:t xml:space="preserve">The program proves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750AFE">
              <w:rPr>
                <w:rFonts w:ascii="Arial" w:hAnsi="Arial" w:cs="Arial"/>
                <w:sz w:val="20"/>
                <w:szCs w:val="20"/>
              </w:rPr>
              <w:t>Lab 8</w:t>
            </w:r>
            <w:r>
              <w:rPr>
                <w:rFonts w:ascii="Arial" w:hAnsi="Arial" w:cs="Arial"/>
                <w:sz w:val="20"/>
                <w:szCs w:val="20"/>
              </w:rPr>
              <w:t xml:space="preserve">  Concepts and Rules.</w:t>
            </w:r>
            <w:r w:rsidRPr="00750AF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37E99" w:rsidRDefault="00337E99" w:rsidP="00AE1202">
            <w:pPr>
              <w:pStyle w:val="ListParagraph"/>
              <w:ind w:left="0"/>
            </w:pPr>
          </w:p>
        </w:tc>
        <w:tc>
          <w:tcPr>
            <w:tcW w:w="1933" w:type="dxa"/>
          </w:tcPr>
          <w:p w:rsidR="00337E99" w:rsidRDefault="00337E99" w:rsidP="00AE1202"/>
          <w:p w:rsidR="00337E99" w:rsidRDefault="00337E99" w:rsidP="00AE1202"/>
          <w:p w:rsidR="00337E99" w:rsidRDefault="00337E99" w:rsidP="00AE1202">
            <w:r>
              <w:t>4 points</w:t>
            </w:r>
          </w:p>
          <w:p w:rsidR="00337E99" w:rsidRDefault="00337E99" w:rsidP="00AE1202">
            <w:r>
              <w:t>6 points</w:t>
            </w:r>
          </w:p>
          <w:p w:rsidR="00337E99" w:rsidRDefault="00337E99" w:rsidP="00AE1202"/>
        </w:tc>
      </w:tr>
    </w:tbl>
    <w:p w:rsidR="00337E99" w:rsidRDefault="00337E99" w:rsidP="006548AD">
      <w:pPr>
        <w:ind w:left="720"/>
      </w:pPr>
      <w:r>
        <w:t xml:space="preserve">      </w:t>
      </w:r>
    </w:p>
    <w:p w:rsidR="00337E99" w:rsidRDefault="00337E99"/>
    <w:sectPr w:rsidR="00337E99" w:rsidSect="00C8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27A23"/>
    <w:multiLevelType w:val="hybridMultilevel"/>
    <w:tmpl w:val="01684270"/>
    <w:lvl w:ilvl="0" w:tplc="165C21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D79E3"/>
    <w:multiLevelType w:val="hybridMultilevel"/>
    <w:tmpl w:val="A934DC08"/>
    <w:lvl w:ilvl="0" w:tplc="82404460">
      <w:start w:val="4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48AD"/>
    <w:rsid w:val="00057FE6"/>
    <w:rsid w:val="00190F8B"/>
    <w:rsid w:val="002C3DDB"/>
    <w:rsid w:val="00310F10"/>
    <w:rsid w:val="00337E99"/>
    <w:rsid w:val="00485600"/>
    <w:rsid w:val="005A4AF5"/>
    <w:rsid w:val="006132E9"/>
    <w:rsid w:val="00624F1E"/>
    <w:rsid w:val="00643CBB"/>
    <w:rsid w:val="006548AD"/>
    <w:rsid w:val="006548CC"/>
    <w:rsid w:val="006D0BBE"/>
    <w:rsid w:val="00750AFE"/>
    <w:rsid w:val="00816710"/>
    <w:rsid w:val="008618DB"/>
    <w:rsid w:val="009D6B49"/>
    <w:rsid w:val="00AC5E2E"/>
    <w:rsid w:val="00AE1202"/>
    <w:rsid w:val="00B44EE1"/>
    <w:rsid w:val="00B62EF2"/>
    <w:rsid w:val="00B84474"/>
    <w:rsid w:val="00C27BF1"/>
    <w:rsid w:val="00C86DF0"/>
    <w:rsid w:val="00E61B4B"/>
    <w:rsid w:val="00EE73DF"/>
    <w:rsid w:val="00F96934"/>
    <w:rsid w:val="00FA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A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48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141</TotalTime>
  <Pages>6</Pages>
  <Words>967</Words>
  <Characters>5391</Characters>
  <Application>Microsoft Office Outlook</Application>
  <DocSecurity>0</DocSecurity>
  <Lines>0</Lines>
  <Paragraphs>0</Paragraphs>
  <ScaleCrop>false</ScaleCrop>
  <Company>CBC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cs550</dc:creator>
  <cp:keywords/>
  <dc:description/>
  <cp:lastModifiedBy>Ken Wagner</cp:lastModifiedBy>
  <cp:revision>3</cp:revision>
  <dcterms:created xsi:type="dcterms:W3CDTF">2010-07-21T17:08:00Z</dcterms:created>
  <dcterms:modified xsi:type="dcterms:W3CDTF">2010-08-16T08:31:00Z</dcterms:modified>
</cp:coreProperties>
</file>